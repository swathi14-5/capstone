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17DE" w14:textId="77777777" w:rsidR="00B40653" w:rsidRPr="001C03AF" w:rsidRDefault="00B40653" w:rsidP="00950CE7">
      <w:pPr>
        <w:pStyle w:val="Foot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lang w:val="fr-CA"/>
        </w:rPr>
      </w:pPr>
    </w:p>
    <w:p w14:paraId="17DF8A0D" w14:textId="3F376BF3" w:rsidR="00B40653" w:rsidRPr="001C03AF" w:rsidRDefault="00B40653" w:rsidP="004C17A8">
      <w:pPr>
        <w:pStyle w:val="Footer"/>
        <w:tabs>
          <w:tab w:val="clear" w:pos="4320"/>
          <w:tab w:val="clear" w:pos="8640"/>
          <w:tab w:val="left" w:pos="3029"/>
        </w:tabs>
        <w:rPr>
          <w:rFonts w:asciiTheme="minorHAnsi" w:hAnsiTheme="minorHAnsi" w:cstheme="minorHAnsi"/>
          <w:b/>
          <w:lang w:val="fr-CA"/>
        </w:rPr>
      </w:pPr>
    </w:p>
    <w:p w14:paraId="75BFC57F" w14:textId="77777777" w:rsidR="00B40653" w:rsidRPr="001C03AF" w:rsidRDefault="00B40653" w:rsidP="003256A1">
      <w:pPr>
        <w:pStyle w:val="Foot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lang w:val="fr-CA"/>
        </w:rPr>
      </w:pPr>
    </w:p>
    <w:p w14:paraId="5908A2DB" w14:textId="77777777" w:rsidR="00B40653" w:rsidRPr="001C03AF" w:rsidRDefault="00B40653" w:rsidP="00A62A82">
      <w:pPr>
        <w:pStyle w:val="Footer"/>
        <w:tabs>
          <w:tab w:val="clear" w:pos="4320"/>
          <w:tab w:val="clear" w:pos="8640"/>
        </w:tabs>
        <w:jc w:val="right"/>
        <w:rPr>
          <w:rFonts w:asciiTheme="minorHAnsi" w:hAnsiTheme="minorHAnsi" w:cstheme="minorHAnsi"/>
          <w:b/>
          <w:lang w:val="fr-CA"/>
        </w:rPr>
      </w:pPr>
    </w:p>
    <w:p w14:paraId="3B5C8001" w14:textId="77777777" w:rsidR="00681BB2" w:rsidRPr="001C03AF" w:rsidRDefault="00681BB2" w:rsidP="00A62A82">
      <w:pPr>
        <w:pStyle w:val="Footer"/>
        <w:tabs>
          <w:tab w:val="clear" w:pos="4320"/>
          <w:tab w:val="clear" w:pos="8640"/>
        </w:tabs>
        <w:jc w:val="right"/>
        <w:rPr>
          <w:rFonts w:asciiTheme="minorHAnsi" w:hAnsiTheme="minorHAnsi" w:cstheme="minorHAnsi"/>
          <w:b/>
          <w:lang w:val="fr-CA"/>
        </w:rPr>
      </w:pPr>
    </w:p>
    <w:p w14:paraId="66A77509" w14:textId="77777777" w:rsidR="00B40653" w:rsidRPr="001C03AF" w:rsidRDefault="00B40653" w:rsidP="00A62A82">
      <w:pPr>
        <w:pStyle w:val="Footer"/>
        <w:tabs>
          <w:tab w:val="clear" w:pos="4320"/>
          <w:tab w:val="clear" w:pos="8640"/>
        </w:tabs>
        <w:jc w:val="right"/>
        <w:rPr>
          <w:rFonts w:asciiTheme="minorHAnsi" w:hAnsiTheme="minorHAnsi" w:cstheme="minorHAnsi"/>
          <w:b/>
          <w:lang w:val="fr-CA"/>
        </w:rPr>
      </w:pPr>
    </w:p>
    <w:p w14:paraId="4141CFD5" w14:textId="77777777" w:rsidR="004C17A8" w:rsidRPr="001C03AF" w:rsidRDefault="004C17A8" w:rsidP="00A62A82">
      <w:pPr>
        <w:pStyle w:val="Footer"/>
        <w:tabs>
          <w:tab w:val="clear" w:pos="4320"/>
          <w:tab w:val="clear" w:pos="8640"/>
        </w:tabs>
        <w:jc w:val="right"/>
        <w:rPr>
          <w:rFonts w:asciiTheme="minorHAnsi" w:hAnsiTheme="minorHAnsi" w:cstheme="minorHAnsi"/>
          <w:b/>
          <w:lang w:val="fr-CA"/>
        </w:rPr>
      </w:pPr>
    </w:p>
    <w:p w14:paraId="14CEF7FF" w14:textId="77777777" w:rsidR="004C17A8" w:rsidRPr="001C03AF" w:rsidRDefault="004C17A8" w:rsidP="00A62A82">
      <w:pPr>
        <w:pStyle w:val="Footer"/>
        <w:tabs>
          <w:tab w:val="clear" w:pos="4320"/>
          <w:tab w:val="clear" w:pos="8640"/>
        </w:tabs>
        <w:jc w:val="right"/>
        <w:rPr>
          <w:rFonts w:asciiTheme="minorHAnsi" w:hAnsiTheme="minorHAnsi" w:cstheme="minorHAnsi"/>
          <w:b/>
          <w:lang w:val="fr-CA"/>
        </w:rPr>
      </w:pPr>
    </w:p>
    <w:p w14:paraId="630CAE67" w14:textId="77777777" w:rsidR="00B40653" w:rsidRPr="001C03AF" w:rsidRDefault="00B40653" w:rsidP="00A62A82">
      <w:pPr>
        <w:pStyle w:val="Footer"/>
        <w:tabs>
          <w:tab w:val="clear" w:pos="4320"/>
          <w:tab w:val="clear" w:pos="8640"/>
        </w:tabs>
        <w:jc w:val="right"/>
        <w:rPr>
          <w:rFonts w:asciiTheme="minorHAnsi" w:hAnsiTheme="minorHAnsi" w:cstheme="minorHAnsi"/>
          <w:b/>
          <w:lang w:val="fr-CA"/>
        </w:rPr>
      </w:pPr>
    </w:p>
    <w:p w14:paraId="788B8B2B" w14:textId="405A4609" w:rsidR="00B40653" w:rsidRPr="001C03AF" w:rsidRDefault="000E73DC" w:rsidP="00A62A82">
      <w:pPr>
        <w:pStyle w:val="Footer"/>
        <w:tabs>
          <w:tab w:val="clear" w:pos="4320"/>
          <w:tab w:val="clear" w:pos="8640"/>
        </w:tabs>
        <w:jc w:val="right"/>
        <w:rPr>
          <w:rFonts w:asciiTheme="minorHAnsi" w:hAnsiTheme="minorHAnsi" w:cstheme="minorHAnsi"/>
          <w:b/>
          <w:lang w:val="fr-CA"/>
        </w:rPr>
      </w:pPr>
      <w:r>
        <w:rPr>
          <w:rFonts w:asciiTheme="minorHAnsi" w:hAnsiTheme="minorHAnsi" w:cstheme="minorHAnsi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1D25DBD" wp14:editId="39E27975">
                <wp:simplePos x="0" y="0"/>
                <wp:positionH relativeFrom="column">
                  <wp:posOffset>-419100</wp:posOffset>
                </wp:positionH>
                <wp:positionV relativeFrom="paragraph">
                  <wp:posOffset>26670</wp:posOffset>
                </wp:positionV>
                <wp:extent cx="6900545" cy="960755"/>
                <wp:effectExtent l="0" t="0" r="0" b="0"/>
                <wp:wrapNone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0545" cy="960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C94F2" w14:textId="6BD2D467" w:rsidR="00B1494F" w:rsidRPr="005C7EF8" w:rsidRDefault="00B1494F" w:rsidP="009003A1">
                            <w:pPr>
                              <w:jc w:val="center"/>
                              <w:rPr>
                                <w:b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40"/>
                                <w:szCs w:val="40"/>
                              </w:rPr>
                              <w:t>N</w:t>
                            </w:r>
                            <w:r w:rsidR="009003A1">
                              <w:rPr>
                                <w:b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EWS </w:t>
                            </w:r>
                            <w:r w:rsidR="009003A1" w:rsidRPr="009003A1">
                              <w:rPr>
                                <w:b/>
                                <w:color w:val="4F81BD" w:themeColor="accent1"/>
                                <w:sz w:val="40"/>
                                <w:szCs w:val="40"/>
                              </w:rPr>
                              <w:t>ARTICLES CLASSIFIER</w:t>
                            </w:r>
                          </w:p>
                          <w:p w14:paraId="3F7AD876" w14:textId="77777777" w:rsidR="00B1494F" w:rsidRPr="005C7EF8" w:rsidRDefault="00B1494F" w:rsidP="00A62FDB">
                            <w:pPr>
                              <w:jc w:val="center"/>
                              <w:rPr>
                                <w:b/>
                                <w:color w:val="4F81BD" w:themeColor="accent1"/>
                                <w:sz w:val="36"/>
                                <w:szCs w:val="36"/>
                              </w:rPr>
                            </w:pPr>
                          </w:p>
                          <w:p w14:paraId="66CF0AD2" w14:textId="77777777" w:rsidR="00B1494F" w:rsidRDefault="00B1494F" w:rsidP="00A62FDB">
                            <w:pPr>
                              <w:jc w:val="center"/>
                              <w:rPr>
                                <w:b/>
                                <w:color w:val="F79646" w:themeColor="accent6"/>
                                <w:sz w:val="32"/>
                                <w:szCs w:val="32"/>
                              </w:rPr>
                            </w:pPr>
                          </w:p>
                          <w:p w14:paraId="2FDEFFF8" w14:textId="77777777" w:rsidR="00B1494F" w:rsidRPr="000374A9" w:rsidRDefault="00B1494F" w:rsidP="00A62FDB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D25DB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3pt;margin-top:2.1pt;width:543.35pt;height:75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fLm8wEAAMcDAAAOAAAAZHJzL2Uyb0RvYy54bWysU9uO0zAQfUfiHyy/06Sl7dKo6WrZ1SKk&#10;ZUHa5QOmjtNYJB4zdpuUr2fsdEuBN8SL5bn4zJkz4/X10LXioMkbtKWcTnIptFVYGbsr5dfn+zfv&#10;pPABbAUtWl3Ko/byevP61bp3hZ5hg22lSTCI9UXvStmE4Ios86rRHfgJOm05WCN1ENikXVYR9Ize&#10;tdksz5dZj1Q5QqW9Z+/dGJSbhF/XWoXPde11EG0pmVtIJ6VzG89ss4ZiR+Aao0404B9YdGAsFz1D&#10;3UEAsSfzF1RnFKHHOkwUdhnWtVE69cDdTPM/unlqwOnUC4vj3Vkm//9g1ePhCwlT8eyWUljoeEbP&#10;egjiPQ7ibZSnd77grCfHeWFgN6emVr17QPXNC4u3DdidviHCvtFQMb1pfJldPB1xfATZ9p+w4jKw&#10;D5iAhpq6qB2rIRidx3Q8jyZSUexcrvJ8MV9IoTi2WuZXi0UqAcXLa0c+fNDYiXgpJfHoEzocHnyI&#10;bKB4SYnFLN6btk3jb+1vDk6MnsQ+Eh6ph2E7nNTYYnXkPgjHbeLt50uD9EOKnjeplP77HkhL0X60&#10;rMVqOp/H1UvGfHE1Y4MuI9vLCFjFUKUMUozX2zCu696R2TVcaVTf4g3rV5vUWhR6ZHXizduSOj5t&#10;dlzHSztl/fp/m58AAAD//wMAUEsDBBQABgAIAAAAIQC9gZLu3gAAAAoBAAAPAAAAZHJzL2Rvd25y&#10;ZXYueG1sTI/BTsMwEETvSP0Haytxa9dETQohToVAXEGUUqk3N94mEfE6it0m/D3uCW6zmtXMm2Iz&#10;2U5caPCtYwV3SwmCuHKm5VrB7vN1cQ/CB81Gd45JwQ952JSzm0Lnxo38QZdtqEUMYZ9rBU0IfY7o&#10;q4as9kvXE0fv5AarQzyHGs2gxxhuO0ykzNDqlmNDo3t6bqj63p6tgq+302G/ku/1i0370U0S2T6g&#10;Urfz6ekRRKAp/D3DFT+iQxmZju7MxotOwSLL4pagYJWAuPoykWsQx6jSNAUsC/w/ofwFAAD//wMA&#10;UEsBAi0AFAAGAAgAAAAhALaDOJL+AAAA4QEAABMAAAAAAAAAAAAAAAAAAAAAAFtDb250ZW50X1R5&#10;cGVzXS54bWxQSwECLQAUAAYACAAAACEAOP0h/9YAAACUAQAACwAAAAAAAAAAAAAAAAAvAQAAX3Jl&#10;bHMvLnJlbHNQSwECLQAUAAYACAAAACEASxXy5vMBAADHAwAADgAAAAAAAAAAAAAAAAAuAgAAZHJz&#10;L2Uyb0RvYy54bWxQSwECLQAUAAYACAAAACEAvYGS7t4AAAAKAQAADwAAAAAAAAAAAAAAAABNBAAA&#10;ZHJzL2Rvd25yZXYueG1sUEsFBgAAAAAEAAQA8wAAAFgFAAAAAA==&#10;" filled="f" stroked="f">
                <v:textbox>
                  <w:txbxContent>
                    <w:p w14:paraId="2CCC94F2" w14:textId="6BD2D467" w:rsidR="00B1494F" w:rsidRPr="005C7EF8" w:rsidRDefault="00B1494F" w:rsidP="009003A1">
                      <w:pPr>
                        <w:jc w:val="center"/>
                        <w:rPr>
                          <w:b/>
                          <w:color w:val="4F81BD" w:themeColor="accen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4F81BD" w:themeColor="accent1"/>
                          <w:sz w:val="40"/>
                          <w:szCs w:val="40"/>
                        </w:rPr>
                        <w:t>N</w:t>
                      </w:r>
                      <w:r w:rsidR="009003A1">
                        <w:rPr>
                          <w:b/>
                          <w:color w:val="4F81BD" w:themeColor="accent1"/>
                          <w:sz w:val="40"/>
                          <w:szCs w:val="40"/>
                        </w:rPr>
                        <w:t xml:space="preserve">EWS </w:t>
                      </w:r>
                      <w:r w:rsidR="009003A1" w:rsidRPr="009003A1">
                        <w:rPr>
                          <w:b/>
                          <w:color w:val="4F81BD" w:themeColor="accent1"/>
                          <w:sz w:val="40"/>
                          <w:szCs w:val="40"/>
                        </w:rPr>
                        <w:t>ARTICLES CLASSIFIER</w:t>
                      </w:r>
                    </w:p>
                    <w:p w14:paraId="3F7AD876" w14:textId="77777777" w:rsidR="00B1494F" w:rsidRPr="005C7EF8" w:rsidRDefault="00B1494F" w:rsidP="00A62FDB">
                      <w:pPr>
                        <w:jc w:val="center"/>
                        <w:rPr>
                          <w:b/>
                          <w:color w:val="4F81BD" w:themeColor="accent1"/>
                          <w:sz w:val="36"/>
                          <w:szCs w:val="36"/>
                        </w:rPr>
                      </w:pPr>
                    </w:p>
                    <w:p w14:paraId="66CF0AD2" w14:textId="77777777" w:rsidR="00B1494F" w:rsidRDefault="00B1494F" w:rsidP="00A62FDB">
                      <w:pPr>
                        <w:jc w:val="center"/>
                        <w:rPr>
                          <w:b/>
                          <w:color w:val="F79646" w:themeColor="accent6"/>
                          <w:sz w:val="32"/>
                          <w:szCs w:val="32"/>
                        </w:rPr>
                      </w:pPr>
                    </w:p>
                    <w:p w14:paraId="2FDEFFF8" w14:textId="77777777" w:rsidR="00B1494F" w:rsidRPr="000374A9" w:rsidRDefault="00B1494F" w:rsidP="00A62FDB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66E417" w14:textId="77777777" w:rsidR="00B40653" w:rsidRPr="001C03AF" w:rsidRDefault="00B40653" w:rsidP="00A62A82">
      <w:pPr>
        <w:pStyle w:val="Footer"/>
        <w:tabs>
          <w:tab w:val="clear" w:pos="4320"/>
          <w:tab w:val="clear" w:pos="8640"/>
        </w:tabs>
        <w:jc w:val="right"/>
        <w:rPr>
          <w:rFonts w:asciiTheme="minorHAnsi" w:hAnsiTheme="minorHAnsi" w:cstheme="minorHAnsi"/>
          <w:b/>
          <w:lang w:val="fr-CA"/>
        </w:rPr>
      </w:pPr>
    </w:p>
    <w:p w14:paraId="3248F663" w14:textId="77777777" w:rsidR="00B40653" w:rsidRPr="001C03AF" w:rsidRDefault="00B40653" w:rsidP="00A62A82">
      <w:pPr>
        <w:pStyle w:val="Footer"/>
        <w:tabs>
          <w:tab w:val="clear" w:pos="4320"/>
          <w:tab w:val="clear" w:pos="8640"/>
        </w:tabs>
        <w:jc w:val="right"/>
        <w:rPr>
          <w:rFonts w:asciiTheme="minorHAnsi" w:hAnsiTheme="minorHAnsi" w:cstheme="minorHAnsi"/>
          <w:b/>
          <w:lang w:val="fr-CA"/>
        </w:rPr>
      </w:pPr>
    </w:p>
    <w:p w14:paraId="3420F800" w14:textId="77777777" w:rsidR="00B40653" w:rsidRPr="001C03AF" w:rsidRDefault="00B40653" w:rsidP="00A62A82">
      <w:pPr>
        <w:pStyle w:val="Footer"/>
        <w:tabs>
          <w:tab w:val="clear" w:pos="4320"/>
          <w:tab w:val="clear" w:pos="8640"/>
        </w:tabs>
        <w:jc w:val="right"/>
        <w:rPr>
          <w:rFonts w:asciiTheme="minorHAnsi" w:hAnsiTheme="minorHAnsi" w:cstheme="minorHAnsi"/>
          <w:b/>
          <w:lang w:val="fr-CA"/>
        </w:rPr>
      </w:pPr>
    </w:p>
    <w:p w14:paraId="6FD6EF24" w14:textId="77777777" w:rsidR="00B40653" w:rsidRPr="001C03AF" w:rsidRDefault="00B40653" w:rsidP="00A62A82">
      <w:pPr>
        <w:pStyle w:val="Footer"/>
        <w:tabs>
          <w:tab w:val="clear" w:pos="4320"/>
          <w:tab w:val="clear" w:pos="8640"/>
        </w:tabs>
        <w:jc w:val="right"/>
        <w:rPr>
          <w:rFonts w:asciiTheme="minorHAnsi" w:hAnsiTheme="minorHAnsi" w:cstheme="minorHAnsi"/>
          <w:b/>
          <w:lang w:val="fr-CA"/>
        </w:rPr>
      </w:pPr>
    </w:p>
    <w:p w14:paraId="23A11B6F" w14:textId="77777777" w:rsidR="003256A1" w:rsidRPr="001C03AF" w:rsidRDefault="003256A1" w:rsidP="0082601A">
      <w:pPr>
        <w:pStyle w:val="Footer"/>
        <w:tabs>
          <w:tab w:val="clear" w:pos="4320"/>
          <w:tab w:val="clear" w:pos="8640"/>
        </w:tabs>
        <w:ind w:left="2160"/>
        <w:jc w:val="right"/>
        <w:rPr>
          <w:rFonts w:asciiTheme="minorHAnsi" w:hAnsiTheme="minorHAnsi" w:cstheme="minorHAnsi"/>
          <w:b/>
          <w:lang w:val="fr-CA"/>
        </w:rPr>
      </w:pPr>
    </w:p>
    <w:p w14:paraId="76A645C4" w14:textId="77777777" w:rsidR="003256A1" w:rsidRPr="001C03AF" w:rsidRDefault="003256A1" w:rsidP="0082601A">
      <w:pPr>
        <w:pStyle w:val="Footer"/>
        <w:tabs>
          <w:tab w:val="clear" w:pos="4320"/>
          <w:tab w:val="clear" w:pos="8640"/>
        </w:tabs>
        <w:ind w:left="2160"/>
        <w:jc w:val="right"/>
        <w:rPr>
          <w:rFonts w:asciiTheme="minorHAnsi" w:hAnsiTheme="minorHAnsi" w:cstheme="minorHAnsi"/>
          <w:b/>
          <w:lang w:val="fr-CA"/>
        </w:rPr>
      </w:pPr>
    </w:p>
    <w:p w14:paraId="63CF653D" w14:textId="77777777" w:rsidR="003256A1" w:rsidRPr="001C03AF" w:rsidRDefault="003256A1" w:rsidP="0082601A">
      <w:pPr>
        <w:pStyle w:val="Footer"/>
        <w:tabs>
          <w:tab w:val="clear" w:pos="4320"/>
          <w:tab w:val="clear" w:pos="8640"/>
        </w:tabs>
        <w:ind w:left="2160"/>
        <w:jc w:val="right"/>
        <w:rPr>
          <w:rFonts w:asciiTheme="minorHAnsi" w:hAnsiTheme="minorHAnsi" w:cstheme="minorHAnsi"/>
          <w:b/>
          <w:lang w:val="fr-CA"/>
        </w:rPr>
      </w:pPr>
    </w:p>
    <w:p w14:paraId="266BCAE0" w14:textId="77777777" w:rsidR="003256A1" w:rsidRPr="001C03AF" w:rsidRDefault="003256A1" w:rsidP="0082601A">
      <w:pPr>
        <w:pStyle w:val="Footer"/>
        <w:tabs>
          <w:tab w:val="clear" w:pos="4320"/>
          <w:tab w:val="clear" w:pos="8640"/>
        </w:tabs>
        <w:ind w:left="2160"/>
        <w:jc w:val="right"/>
        <w:rPr>
          <w:rFonts w:asciiTheme="minorHAnsi" w:hAnsiTheme="minorHAnsi" w:cstheme="minorHAnsi"/>
          <w:b/>
          <w:lang w:val="fr-CA"/>
        </w:rPr>
      </w:pPr>
    </w:p>
    <w:p w14:paraId="1052B491" w14:textId="77777777" w:rsidR="003256A1" w:rsidRPr="001C03AF" w:rsidRDefault="003256A1" w:rsidP="0082601A">
      <w:pPr>
        <w:pStyle w:val="Footer"/>
        <w:tabs>
          <w:tab w:val="clear" w:pos="4320"/>
          <w:tab w:val="clear" w:pos="8640"/>
        </w:tabs>
        <w:ind w:left="2160"/>
        <w:jc w:val="right"/>
        <w:rPr>
          <w:rFonts w:asciiTheme="minorHAnsi" w:hAnsiTheme="minorHAnsi" w:cstheme="minorHAnsi"/>
          <w:b/>
          <w:lang w:val="fr-CA"/>
        </w:rPr>
      </w:pPr>
    </w:p>
    <w:p w14:paraId="4FE5D333" w14:textId="77777777" w:rsidR="003256A1" w:rsidRPr="001C03AF" w:rsidRDefault="003256A1" w:rsidP="0082601A">
      <w:pPr>
        <w:pStyle w:val="Footer"/>
        <w:tabs>
          <w:tab w:val="clear" w:pos="4320"/>
          <w:tab w:val="clear" w:pos="8640"/>
        </w:tabs>
        <w:ind w:left="2160"/>
        <w:jc w:val="right"/>
        <w:rPr>
          <w:rFonts w:asciiTheme="minorHAnsi" w:hAnsiTheme="minorHAnsi" w:cstheme="minorHAnsi"/>
          <w:b/>
          <w:lang w:val="fr-CA"/>
        </w:rPr>
      </w:pPr>
    </w:p>
    <w:p w14:paraId="3EE43208" w14:textId="77777777" w:rsidR="003256A1" w:rsidRPr="001C03AF" w:rsidRDefault="003256A1" w:rsidP="0082601A">
      <w:pPr>
        <w:pStyle w:val="Footer"/>
        <w:tabs>
          <w:tab w:val="clear" w:pos="4320"/>
          <w:tab w:val="clear" w:pos="8640"/>
        </w:tabs>
        <w:ind w:left="2160"/>
        <w:jc w:val="right"/>
        <w:rPr>
          <w:rFonts w:asciiTheme="minorHAnsi" w:hAnsiTheme="minorHAnsi" w:cstheme="minorHAnsi"/>
          <w:b/>
          <w:lang w:val="fr-CA"/>
        </w:rPr>
      </w:pPr>
    </w:p>
    <w:p w14:paraId="536022F7" w14:textId="77777777" w:rsidR="007B5184" w:rsidRPr="001C03AF" w:rsidRDefault="007B5184" w:rsidP="0082601A">
      <w:pPr>
        <w:pStyle w:val="Footer"/>
        <w:tabs>
          <w:tab w:val="clear" w:pos="4320"/>
          <w:tab w:val="clear" w:pos="8640"/>
        </w:tabs>
        <w:ind w:left="2160"/>
        <w:jc w:val="right"/>
        <w:rPr>
          <w:rFonts w:asciiTheme="minorHAnsi" w:hAnsiTheme="minorHAnsi" w:cstheme="minorHAnsi"/>
          <w:b/>
          <w:lang w:val="fr-CA"/>
        </w:rPr>
      </w:pPr>
    </w:p>
    <w:p w14:paraId="2A2A3134" w14:textId="77777777" w:rsidR="00950CE7" w:rsidRPr="001C03AF" w:rsidRDefault="00950CE7" w:rsidP="0082601A">
      <w:pPr>
        <w:pStyle w:val="Footer"/>
        <w:tabs>
          <w:tab w:val="clear" w:pos="4320"/>
          <w:tab w:val="clear" w:pos="8640"/>
        </w:tabs>
        <w:ind w:left="2160"/>
        <w:jc w:val="right"/>
        <w:rPr>
          <w:rFonts w:asciiTheme="minorHAnsi" w:hAnsiTheme="minorHAnsi" w:cstheme="minorHAnsi"/>
          <w:b/>
          <w:lang w:val="fr-CA"/>
        </w:rPr>
      </w:pPr>
    </w:p>
    <w:p w14:paraId="2FAE58B4" w14:textId="77777777" w:rsidR="00950CE7" w:rsidRPr="001C03AF" w:rsidRDefault="00950CE7" w:rsidP="0082601A">
      <w:pPr>
        <w:pStyle w:val="Footer"/>
        <w:tabs>
          <w:tab w:val="clear" w:pos="4320"/>
          <w:tab w:val="clear" w:pos="8640"/>
        </w:tabs>
        <w:ind w:left="2160"/>
        <w:jc w:val="right"/>
        <w:rPr>
          <w:rFonts w:asciiTheme="minorHAnsi" w:hAnsiTheme="minorHAnsi" w:cstheme="minorHAnsi"/>
          <w:b/>
          <w:lang w:val="fr-CA"/>
        </w:rPr>
      </w:pPr>
    </w:p>
    <w:p w14:paraId="4E8DCFCD" w14:textId="77777777" w:rsidR="00950CE7" w:rsidRPr="001C03AF" w:rsidRDefault="00950CE7" w:rsidP="0082601A">
      <w:pPr>
        <w:pStyle w:val="Footer"/>
        <w:tabs>
          <w:tab w:val="clear" w:pos="4320"/>
          <w:tab w:val="clear" w:pos="8640"/>
        </w:tabs>
        <w:ind w:left="2160"/>
        <w:jc w:val="right"/>
        <w:rPr>
          <w:rFonts w:asciiTheme="minorHAnsi" w:hAnsiTheme="minorHAnsi" w:cstheme="minorHAnsi"/>
          <w:b/>
          <w:lang w:val="fr-CA"/>
        </w:rPr>
      </w:pPr>
    </w:p>
    <w:p w14:paraId="3169C038" w14:textId="77777777" w:rsidR="00950CE7" w:rsidRPr="001C03AF" w:rsidRDefault="00950CE7" w:rsidP="0082601A">
      <w:pPr>
        <w:pStyle w:val="Footer"/>
        <w:tabs>
          <w:tab w:val="clear" w:pos="4320"/>
          <w:tab w:val="clear" w:pos="8640"/>
        </w:tabs>
        <w:ind w:left="2160"/>
        <w:jc w:val="right"/>
        <w:rPr>
          <w:rFonts w:asciiTheme="minorHAnsi" w:hAnsiTheme="minorHAnsi" w:cstheme="minorHAnsi"/>
          <w:b/>
          <w:lang w:val="fr-CA"/>
        </w:rPr>
      </w:pPr>
    </w:p>
    <w:p w14:paraId="40FFE887" w14:textId="77777777" w:rsidR="00950CE7" w:rsidRPr="001C03AF" w:rsidRDefault="00950CE7" w:rsidP="0082601A">
      <w:pPr>
        <w:pStyle w:val="Footer"/>
        <w:tabs>
          <w:tab w:val="clear" w:pos="4320"/>
          <w:tab w:val="clear" w:pos="8640"/>
        </w:tabs>
        <w:ind w:left="2160"/>
        <w:jc w:val="right"/>
        <w:rPr>
          <w:rFonts w:asciiTheme="minorHAnsi" w:hAnsiTheme="minorHAnsi" w:cstheme="minorHAnsi"/>
          <w:b/>
          <w:lang w:val="fr-CA"/>
        </w:rPr>
      </w:pPr>
    </w:p>
    <w:p w14:paraId="3488681F" w14:textId="77777777" w:rsidR="00950CE7" w:rsidRPr="001C03AF" w:rsidRDefault="00950CE7" w:rsidP="0082601A">
      <w:pPr>
        <w:pStyle w:val="Footer"/>
        <w:tabs>
          <w:tab w:val="clear" w:pos="4320"/>
          <w:tab w:val="clear" w:pos="8640"/>
        </w:tabs>
        <w:ind w:left="2160"/>
        <w:jc w:val="right"/>
        <w:rPr>
          <w:rFonts w:asciiTheme="minorHAnsi" w:hAnsiTheme="minorHAnsi" w:cstheme="minorHAnsi"/>
          <w:b/>
          <w:lang w:val="fr-CA"/>
        </w:rPr>
      </w:pPr>
    </w:p>
    <w:p w14:paraId="700F485F" w14:textId="77777777" w:rsidR="00950CE7" w:rsidRPr="001C03AF" w:rsidRDefault="00950CE7" w:rsidP="0082601A">
      <w:pPr>
        <w:pStyle w:val="Footer"/>
        <w:tabs>
          <w:tab w:val="clear" w:pos="4320"/>
          <w:tab w:val="clear" w:pos="8640"/>
        </w:tabs>
        <w:ind w:left="2160"/>
        <w:jc w:val="right"/>
        <w:rPr>
          <w:rFonts w:asciiTheme="minorHAnsi" w:hAnsiTheme="minorHAnsi" w:cstheme="minorHAnsi"/>
          <w:b/>
          <w:lang w:val="fr-CA"/>
        </w:rPr>
      </w:pPr>
    </w:p>
    <w:p w14:paraId="15585FEC" w14:textId="77777777" w:rsidR="00950CE7" w:rsidRPr="001C03AF" w:rsidRDefault="00950CE7" w:rsidP="0082601A">
      <w:pPr>
        <w:pStyle w:val="Footer"/>
        <w:tabs>
          <w:tab w:val="clear" w:pos="4320"/>
          <w:tab w:val="clear" w:pos="8640"/>
        </w:tabs>
        <w:ind w:left="2160"/>
        <w:jc w:val="right"/>
        <w:rPr>
          <w:rFonts w:asciiTheme="minorHAnsi" w:hAnsiTheme="minorHAnsi" w:cstheme="minorHAnsi"/>
          <w:b/>
          <w:lang w:val="fr-CA"/>
        </w:rPr>
      </w:pPr>
    </w:p>
    <w:p w14:paraId="7A649A80" w14:textId="77777777" w:rsidR="00950CE7" w:rsidRPr="001C03AF" w:rsidRDefault="00950CE7" w:rsidP="0082601A">
      <w:pPr>
        <w:pStyle w:val="Footer"/>
        <w:tabs>
          <w:tab w:val="clear" w:pos="4320"/>
          <w:tab w:val="clear" w:pos="8640"/>
        </w:tabs>
        <w:ind w:left="2160"/>
        <w:jc w:val="right"/>
        <w:rPr>
          <w:rFonts w:asciiTheme="minorHAnsi" w:hAnsiTheme="minorHAnsi" w:cstheme="minorHAnsi"/>
          <w:b/>
          <w:lang w:val="fr-CA"/>
        </w:rPr>
      </w:pPr>
    </w:p>
    <w:p w14:paraId="0088226E" w14:textId="77777777" w:rsidR="007B5184" w:rsidRPr="001C03AF" w:rsidRDefault="007B5184" w:rsidP="0082601A">
      <w:pPr>
        <w:pStyle w:val="Footer"/>
        <w:tabs>
          <w:tab w:val="clear" w:pos="4320"/>
          <w:tab w:val="clear" w:pos="8640"/>
        </w:tabs>
        <w:ind w:left="2160"/>
        <w:jc w:val="right"/>
        <w:rPr>
          <w:rFonts w:asciiTheme="minorHAnsi" w:hAnsiTheme="minorHAnsi" w:cstheme="minorHAnsi"/>
          <w:b/>
          <w:lang w:val="fr-CA"/>
        </w:rPr>
      </w:pPr>
    </w:p>
    <w:p w14:paraId="019D883E" w14:textId="77777777" w:rsidR="007B5184" w:rsidRPr="001C03AF" w:rsidRDefault="007B5184" w:rsidP="0082601A">
      <w:pPr>
        <w:pStyle w:val="Footer"/>
        <w:tabs>
          <w:tab w:val="clear" w:pos="4320"/>
          <w:tab w:val="clear" w:pos="8640"/>
        </w:tabs>
        <w:ind w:left="2160"/>
        <w:jc w:val="right"/>
        <w:rPr>
          <w:rFonts w:asciiTheme="minorHAnsi" w:hAnsiTheme="minorHAnsi" w:cstheme="minorHAnsi"/>
          <w:b/>
          <w:lang w:val="fr-CA"/>
        </w:rPr>
      </w:pPr>
    </w:p>
    <w:p w14:paraId="1380616F" w14:textId="77777777" w:rsidR="007B5184" w:rsidRPr="001C03AF" w:rsidRDefault="007B5184" w:rsidP="0082601A">
      <w:pPr>
        <w:pStyle w:val="Footer"/>
        <w:tabs>
          <w:tab w:val="clear" w:pos="4320"/>
          <w:tab w:val="clear" w:pos="8640"/>
        </w:tabs>
        <w:ind w:left="2160"/>
        <w:jc w:val="right"/>
        <w:rPr>
          <w:rFonts w:asciiTheme="minorHAnsi" w:hAnsiTheme="minorHAnsi" w:cstheme="minorHAnsi"/>
          <w:b/>
          <w:lang w:val="fr-CA"/>
        </w:rPr>
      </w:pPr>
    </w:p>
    <w:p w14:paraId="6BF62330" w14:textId="77777777" w:rsidR="006C16C8" w:rsidRPr="001C03AF" w:rsidRDefault="006C16C8" w:rsidP="007B495F">
      <w:pPr>
        <w:pStyle w:val="Footer"/>
        <w:tabs>
          <w:tab w:val="clear" w:pos="4320"/>
          <w:tab w:val="clear" w:pos="8640"/>
        </w:tabs>
        <w:ind w:left="2160"/>
        <w:jc w:val="right"/>
        <w:rPr>
          <w:rFonts w:asciiTheme="minorHAnsi" w:hAnsiTheme="minorHAnsi" w:cstheme="minorHAnsi"/>
          <w:b/>
          <w:color w:val="4F81BD" w:themeColor="accent1"/>
          <w:sz w:val="32"/>
          <w:szCs w:val="32"/>
          <w:lang w:val="fr-CA"/>
        </w:rPr>
      </w:pPr>
    </w:p>
    <w:p w14:paraId="5CB0CDD0" w14:textId="77777777" w:rsidR="006C16C8" w:rsidRPr="001C03AF" w:rsidRDefault="006C16C8" w:rsidP="007B495F">
      <w:pPr>
        <w:pStyle w:val="Footer"/>
        <w:tabs>
          <w:tab w:val="clear" w:pos="4320"/>
          <w:tab w:val="clear" w:pos="8640"/>
        </w:tabs>
        <w:ind w:left="2160"/>
        <w:jc w:val="right"/>
        <w:rPr>
          <w:rFonts w:asciiTheme="minorHAnsi" w:hAnsiTheme="minorHAnsi" w:cstheme="minorHAnsi"/>
          <w:b/>
          <w:color w:val="4F81BD" w:themeColor="accent1"/>
          <w:sz w:val="32"/>
          <w:szCs w:val="32"/>
          <w:lang w:val="fr-CA"/>
        </w:rPr>
      </w:pPr>
    </w:p>
    <w:p w14:paraId="05D49BA1" w14:textId="77777777" w:rsidR="00B40653" w:rsidRPr="001C03AF" w:rsidRDefault="00B159C2" w:rsidP="006C16C8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  <w:b/>
          <w:color w:val="4F81BD" w:themeColor="accent1"/>
          <w:sz w:val="32"/>
          <w:szCs w:val="32"/>
          <w:lang w:val="fr-CA"/>
        </w:rPr>
      </w:pPr>
      <w:r w:rsidRPr="001C03AF">
        <w:rPr>
          <w:rFonts w:asciiTheme="minorHAnsi" w:hAnsiTheme="minorHAnsi" w:cstheme="minorHAnsi"/>
          <w:b/>
          <w:color w:val="4F81BD" w:themeColor="accent1"/>
          <w:sz w:val="32"/>
          <w:szCs w:val="32"/>
          <w:lang w:val="fr-CA"/>
        </w:rPr>
        <w:t xml:space="preserve">Document </w:t>
      </w:r>
      <w:proofErr w:type="spellStart"/>
      <w:r w:rsidRPr="001C03AF">
        <w:rPr>
          <w:rFonts w:asciiTheme="minorHAnsi" w:hAnsiTheme="minorHAnsi" w:cstheme="minorHAnsi"/>
          <w:b/>
          <w:color w:val="4F81BD" w:themeColor="accent1"/>
          <w:sz w:val="32"/>
          <w:szCs w:val="32"/>
          <w:lang w:val="fr-CA"/>
        </w:rPr>
        <w:t>History</w:t>
      </w:r>
      <w:proofErr w:type="spellEnd"/>
    </w:p>
    <w:p w14:paraId="486314A7" w14:textId="77777777" w:rsidR="00B159C2" w:rsidRPr="001C03AF" w:rsidRDefault="00B159C2" w:rsidP="006C16C8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  <w:b/>
          <w:color w:val="4F81BD" w:themeColor="accent1"/>
          <w:sz w:val="32"/>
          <w:szCs w:val="32"/>
          <w:lang w:val="fr-CA"/>
        </w:rPr>
      </w:pPr>
    </w:p>
    <w:tbl>
      <w:tblPr>
        <w:tblW w:w="49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4"/>
        <w:gridCol w:w="1240"/>
        <w:gridCol w:w="1862"/>
        <w:gridCol w:w="1508"/>
        <w:gridCol w:w="4152"/>
      </w:tblGrid>
      <w:tr w:rsidR="007C3B3D" w:rsidRPr="001C03AF" w14:paraId="62082EC1" w14:textId="77777777" w:rsidTr="004F735E">
        <w:trPr>
          <w:trHeight w:val="586"/>
        </w:trPr>
        <w:tc>
          <w:tcPr>
            <w:tcW w:w="421" w:type="pct"/>
            <w:shd w:val="clear" w:color="auto" w:fill="00B0F0"/>
            <w:vAlign w:val="center"/>
          </w:tcPr>
          <w:p w14:paraId="1C1C281B" w14:textId="77777777" w:rsidR="007C3B3D" w:rsidRPr="001C03AF" w:rsidRDefault="007C3B3D" w:rsidP="00E95870">
            <w:pPr>
              <w:jc w:val="center"/>
              <w:rPr>
                <w:rFonts w:asciiTheme="minorHAnsi" w:eastAsiaTheme="minorEastAsia" w:hAnsiTheme="minorHAnsi" w:cstheme="minorHAnsi"/>
                <w:color w:val="FFFFFF" w:themeColor="background1"/>
              </w:rPr>
            </w:pPr>
            <w:r w:rsidRPr="001C03AF">
              <w:rPr>
                <w:rFonts w:asciiTheme="minorHAnsi" w:eastAsiaTheme="minorEastAsia" w:hAnsiTheme="minorHAnsi" w:cstheme="minorHAnsi"/>
                <w:b/>
                <w:bCs/>
                <w:color w:val="FFFFFF" w:themeColor="background1"/>
              </w:rPr>
              <w:t>Rev #</w:t>
            </w:r>
          </w:p>
        </w:tc>
        <w:tc>
          <w:tcPr>
            <w:tcW w:w="648" w:type="pct"/>
            <w:shd w:val="clear" w:color="auto" w:fill="00B0F0"/>
            <w:vAlign w:val="center"/>
          </w:tcPr>
          <w:p w14:paraId="7F3B5AB0" w14:textId="77777777" w:rsidR="007C3B3D" w:rsidRPr="001C03AF" w:rsidRDefault="007C3B3D" w:rsidP="007B5184">
            <w:pPr>
              <w:jc w:val="center"/>
              <w:rPr>
                <w:rFonts w:asciiTheme="minorHAnsi" w:eastAsiaTheme="minorEastAsia" w:hAnsiTheme="minorHAnsi" w:cstheme="minorHAnsi"/>
                <w:color w:val="FFFFFF" w:themeColor="background1"/>
              </w:rPr>
            </w:pPr>
            <w:r w:rsidRPr="001C03AF">
              <w:rPr>
                <w:rFonts w:asciiTheme="minorHAnsi" w:eastAsiaTheme="minorEastAsia" w:hAnsiTheme="minorHAnsi" w:cstheme="minorHAnsi"/>
                <w:b/>
                <w:bCs/>
                <w:color w:val="FFFFFF" w:themeColor="background1"/>
              </w:rPr>
              <w:t xml:space="preserve">Date </w:t>
            </w:r>
          </w:p>
        </w:tc>
        <w:tc>
          <w:tcPr>
            <w:tcW w:w="973" w:type="pct"/>
            <w:shd w:val="clear" w:color="auto" w:fill="00B0F0"/>
            <w:vAlign w:val="center"/>
          </w:tcPr>
          <w:p w14:paraId="23130BB3" w14:textId="77777777" w:rsidR="007C3B3D" w:rsidRPr="004F735E" w:rsidRDefault="00A055C5" w:rsidP="004F735E">
            <w:pPr>
              <w:jc w:val="center"/>
              <w:rPr>
                <w:rFonts w:asciiTheme="minorHAnsi" w:eastAsiaTheme="minorEastAsia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788" w:type="pct"/>
            <w:shd w:val="clear" w:color="auto" w:fill="00B0F0"/>
            <w:vAlign w:val="center"/>
          </w:tcPr>
          <w:p w14:paraId="2CB48BF3" w14:textId="77777777" w:rsidR="007C3B3D" w:rsidRPr="001C03AF" w:rsidRDefault="007C3B3D" w:rsidP="00B1494F">
            <w:pPr>
              <w:rPr>
                <w:rFonts w:asciiTheme="minorHAnsi" w:eastAsiaTheme="minorEastAsia" w:hAnsiTheme="minorHAnsi" w:cstheme="minorHAnsi"/>
                <w:color w:val="FFFFFF" w:themeColor="background1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color w:val="FFFFFF" w:themeColor="background1"/>
              </w:rPr>
              <w:t>Verified By</w:t>
            </w:r>
          </w:p>
        </w:tc>
        <w:tc>
          <w:tcPr>
            <w:tcW w:w="2170" w:type="pct"/>
            <w:shd w:val="clear" w:color="auto" w:fill="00B0F0"/>
            <w:vAlign w:val="center"/>
          </w:tcPr>
          <w:p w14:paraId="2569AC6A" w14:textId="77777777" w:rsidR="007C3B3D" w:rsidRPr="001C03AF" w:rsidRDefault="007C3B3D" w:rsidP="004D466A">
            <w:pPr>
              <w:rPr>
                <w:rFonts w:asciiTheme="minorHAnsi" w:eastAsiaTheme="minorEastAsia" w:hAnsiTheme="minorHAnsi" w:cstheme="minorHAnsi"/>
                <w:color w:val="FFFFFF" w:themeColor="background1"/>
              </w:rPr>
            </w:pPr>
            <w:r w:rsidRPr="001C03AF">
              <w:rPr>
                <w:rFonts w:asciiTheme="minorHAnsi" w:eastAsiaTheme="minorEastAsia" w:hAnsiTheme="minorHAnsi" w:cstheme="minorHAnsi"/>
                <w:b/>
                <w:bCs/>
                <w:color w:val="FFFFFF" w:themeColor="background1"/>
              </w:rPr>
              <w:t>Brief description of Change</w:t>
            </w:r>
          </w:p>
        </w:tc>
      </w:tr>
      <w:tr w:rsidR="007C3B3D" w:rsidRPr="001C03AF" w14:paraId="1792155F" w14:textId="77777777" w:rsidTr="004F735E">
        <w:trPr>
          <w:trHeight w:val="489"/>
        </w:trPr>
        <w:tc>
          <w:tcPr>
            <w:tcW w:w="421" w:type="pct"/>
          </w:tcPr>
          <w:p w14:paraId="6EF6908E" w14:textId="77777777" w:rsidR="007C3B3D" w:rsidRPr="001C03AF" w:rsidRDefault="004F735E" w:rsidP="00E95870">
            <w:pPr>
              <w:jc w:val="center"/>
              <w:rPr>
                <w:rFonts w:asciiTheme="minorHAnsi" w:eastAsiaTheme="minorEastAsia" w:hAnsiTheme="minorHAnsi" w:cstheme="minorHAnsi"/>
                <w:sz w:val="20"/>
              </w:rPr>
            </w:pPr>
            <w:r>
              <w:rPr>
                <w:rFonts w:asciiTheme="minorHAnsi" w:eastAsiaTheme="minorEastAsia" w:hAnsiTheme="minorHAnsi" w:cstheme="minorHAnsi"/>
                <w:sz w:val="20"/>
              </w:rPr>
              <w:t>1</w:t>
            </w:r>
          </w:p>
        </w:tc>
        <w:tc>
          <w:tcPr>
            <w:tcW w:w="648" w:type="pct"/>
          </w:tcPr>
          <w:p w14:paraId="04148DC0" w14:textId="3D4943B1" w:rsidR="007C3B3D" w:rsidRPr="001C03AF" w:rsidRDefault="007C3B3D" w:rsidP="00000600">
            <w:pPr>
              <w:jc w:val="center"/>
              <w:rPr>
                <w:rFonts w:asciiTheme="minorHAnsi" w:eastAsiaTheme="minorEastAsia" w:hAnsiTheme="minorHAnsi" w:cstheme="minorHAnsi"/>
                <w:sz w:val="20"/>
              </w:rPr>
            </w:pPr>
          </w:p>
        </w:tc>
        <w:tc>
          <w:tcPr>
            <w:tcW w:w="973" w:type="pct"/>
          </w:tcPr>
          <w:p w14:paraId="238EC376" w14:textId="3EB6A5AF" w:rsidR="007C3B3D" w:rsidRPr="001C03AF" w:rsidRDefault="007C3B3D" w:rsidP="006A0D63">
            <w:pPr>
              <w:rPr>
                <w:rFonts w:asciiTheme="minorHAnsi" w:eastAsiaTheme="minorEastAsia" w:hAnsiTheme="minorHAnsi" w:cstheme="minorHAnsi"/>
                <w:sz w:val="20"/>
              </w:rPr>
            </w:pPr>
          </w:p>
        </w:tc>
        <w:tc>
          <w:tcPr>
            <w:tcW w:w="788" w:type="pct"/>
          </w:tcPr>
          <w:p w14:paraId="36ED4F00" w14:textId="77777777" w:rsidR="007C3B3D" w:rsidRPr="001C03AF" w:rsidRDefault="007C3B3D" w:rsidP="00B1494F">
            <w:pPr>
              <w:rPr>
                <w:rFonts w:asciiTheme="minorHAnsi" w:eastAsiaTheme="minorEastAsia" w:hAnsiTheme="minorHAnsi" w:cstheme="minorHAnsi"/>
                <w:sz w:val="20"/>
              </w:rPr>
            </w:pPr>
          </w:p>
        </w:tc>
        <w:tc>
          <w:tcPr>
            <w:tcW w:w="2170" w:type="pct"/>
          </w:tcPr>
          <w:p w14:paraId="48FC7144" w14:textId="77777777" w:rsidR="007C3B3D" w:rsidRPr="001C03AF" w:rsidRDefault="007C3B3D" w:rsidP="007B5184">
            <w:pPr>
              <w:jc w:val="left"/>
              <w:rPr>
                <w:rFonts w:asciiTheme="minorHAnsi" w:eastAsiaTheme="minorEastAsia" w:hAnsiTheme="minorHAnsi" w:cstheme="minorHAnsi"/>
                <w:sz w:val="20"/>
              </w:rPr>
            </w:pPr>
          </w:p>
        </w:tc>
      </w:tr>
    </w:tbl>
    <w:p w14:paraId="5A4AA4EB" w14:textId="77777777" w:rsidR="00B40653" w:rsidRPr="001C03AF" w:rsidRDefault="00B40653">
      <w:pPr>
        <w:rPr>
          <w:rFonts w:asciiTheme="minorHAnsi" w:hAnsiTheme="minorHAnsi" w:cstheme="minorHAnsi"/>
          <w:b/>
          <w:color w:val="4F81BD" w:themeColor="accent1"/>
          <w:sz w:val="32"/>
          <w:szCs w:val="32"/>
        </w:rPr>
      </w:pPr>
      <w:r w:rsidRPr="001C03AF">
        <w:rPr>
          <w:rFonts w:asciiTheme="minorHAnsi" w:hAnsiTheme="minorHAnsi" w:cstheme="minorHAnsi"/>
          <w:lang w:val="en-CA"/>
        </w:rPr>
        <w:br w:type="page"/>
      </w:r>
      <w:r w:rsidRPr="001C03AF">
        <w:rPr>
          <w:rFonts w:asciiTheme="minorHAnsi" w:hAnsiTheme="minorHAnsi" w:cstheme="minorHAnsi"/>
          <w:b/>
          <w:color w:val="4F81BD" w:themeColor="accent1"/>
          <w:sz w:val="32"/>
          <w:szCs w:val="32"/>
        </w:rPr>
        <w:lastRenderedPageBreak/>
        <w:t>Table of Contents</w:t>
      </w:r>
    </w:p>
    <w:p w14:paraId="4B7FF70F" w14:textId="2D753F20" w:rsidR="00A53301" w:rsidRDefault="002A0244">
      <w:pPr>
        <w:pStyle w:val="TOC1"/>
        <w:tabs>
          <w:tab w:val="left" w:pos="450"/>
          <w:tab w:val="right" w:leader="dot" w:pos="97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IN" w:eastAsia="en-IN" w:bidi="ar-SA"/>
        </w:rPr>
      </w:pPr>
      <w:r w:rsidRPr="001C03AF">
        <w:rPr>
          <w:rFonts w:asciiTheme="minorHAnsi" w:hAnsiTheme="minorHAnsi" w:cstheme="minorHAnsi"/>
          <w:color w:val="4F81BD" w:themeColor="accent1"/>
        </w:rPr>
        <w:fldChar w:fldCharType="begin"/>
      </w:r>
      <w:r w:rsidR="008423E6" w:rsidRPr="001C03AF">
        <w:rPr>
          <w:rFonts w:asciiTheme="minorHAnsi" w:hAnsiTheme="minorHAnsi" w:cstheme="minorHAnsi"/>
          <w:color w:val="4F81BD" w:themeColor="accent1"/>
        </w:rPr>
        <w:instrText xml:space="preserve"> TOC \o "1-4" \h \z \u </w:instrText>
      </w:r>
      <w:r w:rsidRPr="001C03AF">
        <w:rPr>
          <w:rFonts w:asciiTheme="minorHAnsi" w:hAnsiTheme="minorHAnsi" w:cstheme="minorHAnsi"/>
          <w:color w:val="4F81BD" w:themeColor="accent1"/>
        </w:rPr>
        <w:fldChar w:fldCharType="separate"/>
      </w:r>
      <w:hyperlink w:anchor="_Toc84704570" w:history="1">
        <w:r w:rsidR="00A53301" w:rsidRPr="002053F3">
          <w:rPr>
            <w:rStyle w:val="Hyperlink"/>
            <w:rFonts w:cstheme="minorHAnsi"/>
            <w:noProof/>
          </w:rPr>
          <w:t>1</w:t>
        </w:r>
        <w:r w:rsidR="00A5330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en-IN" w:eastAsia="en-IN" w:bidi="ar-SA"/>
          </w:rPr>
          <w:tab/>
        </w:r>
        <w:r w:rsidR="00A53301" w:rsidRPr="002053F3">
          <w:rPr>
            <w:rStyle w:val="Hyperlink"/>
            <w:rFonts w:cstheme="minorHAnsi"/>
            <w:noProof/>
          </w:rPr>
          <w:t>Introduction</w:t>
        </w:r>
        <w:r w:rsidR="00A53301">
          <w:rPr>
            <w:noProof/>
            <w:webHidden/>
          </w:rPr>
          <w:tab/>
        </w:r>
        <w:r w:rsidR="00A53301">
          <w:rPr>
            <w:noProof/>
            <w:webHidden/>
          </w:rPr>
          <w:fldChar w:fldCharType="begin"/>
        </w:r>
        <w:r w:rsidR="00A53301">
          <w:rPr>
            <w:noProof/>
            <w:webHidden/>
          </w:rPr>
          <w:instrText xml:space="preserve"> PAGEREF _Toc84704570 \h </w:instrText>
        </w:r>
        <w:r w:rsidR="00A53301">
          <w:rPr>
            <w:noProof/>
            <w:webHidden/>
          </w:rPr>
        </w:r>
        <w:r w:rsidR="00A53301">
          <w:rPr>
            <w:noProof/>
            <w:webHidden/>
          </w:rPr>
          <w:fldChar w:fldCharType="separate"/>
        </w:r>
        <w:r w:rsidR="00A53301">
          <w:rPr>
            <w:noProof/>
            <w:webHidden/>
          </w:rPr>
          <w:t>3</w:t>
        </w:r>
        <w:r w:rsidR="00A53301">
          <w:rPr>
            <w:noProof/>
            <w:webHidden/>
          </w:rPr>
          <w:fldChar w:fldCharType="end"/>
        </w:r>
      </w:hyperlink>
    </w:p>
    <w:p w14:paraId="0735EAFF" w14:textId="33A64B16" w:rsidR="00A53301" w:rsidRDefault="00BA51FC">
      <w:pPr>
        <w:pStyle w:val="TOC1"/>
        <w:tabs>
          <w:tab w:val="left" w:pos="450"/>
          <w:tab w:val="right" w:leader="dot" w:pos="97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IN" w:eastAsia="en-IN" w:bidi="ar-SA"/>
        </w:rPr>
      </w:pPr>
      <w:hyperlink w:anchor="_Toc84704571" w:history="1">
        <w:r w:rsidR="00A53301" w:rsidRPr="002053F3">
          <w:rPr>
            <w:rStyle w:val="Hyperlink"/>
            <w:rFonts w:cstheme="minorHAnsi"/>
            <w:noProof/>
          </w:rPr>
          <w:t>2</w:t>
        </w:r>
        <w:r w:rsidR="00A5330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en-IN" w:eastAsia="en-IN" w:bidi="ar-SA"/>
          </w:rPr>
          <w:tab/>
        </w:r>
        <w:r w:rsidR="00A53301" w:rsidRPr="002053F3">
          <w:rPr>
            <w:rStyle w:val="Hyperlink"/>
            <w:rFonts w:cstheme="minorHAnsi"/>
            <w:noProof/>
          </w:rPr>
          <w:t>Project Specifications</w:t>
        </w:r>
        <w:r w:rsidR="00A53301">
          <w:rPr>
            <w:noProof/>
            <w:webHidden/>
          </w:rPr>
          <w:tab/>
        </w:r>
        <w:r w:rsidR="00A53301">
          <w:rPr>
            <w:noProof/>
            <w:webHidden/>
          </w:rPr>
          <w:fldChar w:fldCharType="begin"/>
        </w:r>
        <w:r w:rsidR="00A53301">
          <w:rPr>
            <w:noProof/>
            <w:webHidden/>
          </w:rPr>
          <w:instrText xml:space="preserve"> PAGEREF _Toc84704571 \h </w:instrText>
        </w:r>
        <w:r w:rsidR="00A53301">
          <w:rPr>
            <w:noProof/>
            <w:webHidden/>
          </w:rPr>
        </w:r>
        <w:r w:rsidR="00A53301">
          <w:rPr>
            <w:noProof/>
            <w:webHidden/>
          </w:rPr>
          <w:fldChar w:fldCharType="separate"/>
        </w:r>
        <w:r w:rsidR="00A53301">
          <w:rPr>
            <w:noProof/>
            <w:webHidden/>
          </w:rPr>
          <w:t>4</w:t>
        </w:r>
        <w:r w:rsidR="00A53301">
          <w:rPr>
            <w:noProof/>
            <w:webHidden/>
          </w:rPr>
          <w:fldChar w:fldCharType="end"/>
        </w:r>
      </w:hyperlink>
    </w:p>
    <w:p w14:paraId="3A84E55F" w14:textId="647466CC" w:rsidR="00A53301" w:rsidRDefault="00BA51FC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Cs w:val="22"/>
          <w:lang w:val="en-IN" w:eastAsia="en-IN" w:bidi="ar-SA"/>
        </w:rPr>
      </w:pPr>
      <w:hyperlink w:anchor="_Toc84704572" w:history="1">
        <w:r w:rsidR="00A53301" w:rsidRPr="002053F3">
          <w:rPr>
            <w:rStyle w:val="Hyperlink"/>
            <w:rFonts w:cstheme="minorHAnsi"/>
            <w:noProof/>
          </w:rPr>
          <w:t>2.1 Requirements</w:t>
        </w:r>
        <w:r w:rsidR="00A53301">
          <w:rPr>
            <w:noProof/>
            <w:webHidden/>
          </w:rPr>
          <w:tab/>
        </w:r>
        <w:r w:rsidR="00A53301">
          <w:rPr>
            <w:noProof/>
            <w:webHidden/>
          </w:rPr>
          <w:fldChar w:fldCharType="begin"/>
        </w:r>
        <w:r w:rsidR="00A53301">
          <w:rPr>
            <w:noProof/>
            <w:webHidden/>
          </w:rPr>
          <w:instrText xml:space="preserve"> PAGEREF _Toc84704572 \h </w:instrText>
        </w:r>
        <w:r w:rsidR="00A53301">
          <w:rPr>
            <w:noProof/>
            <w:webHidden/>
          </w:rPr>
        </w:r>
        <w:r w:rsidR="00A53301">
          <w:rPr>
            <w:noProof/>
            <w:webHidden/>
          </w:rPr>
          <w:fldChar w:fldCharType="separate"/>
        </w:r>
        <w:r w:rsidR="00A53301">
          <w:rPr>
            <w:noProof/>
            <w:webHidden/>
          </w:rPr>
          <w:t>4</w:t>
        </w:r>
        <w:r w:rsidR="00A53301">
          <w:rPr>
            <w:noProof/>
            <w:webHidden/>
          </w:rPr>
          <w:fldChar w:fldCharType="end"/>
        </w:r>
      </w:hyperlink>
    </w:p>
    <w:p w14:paraId="176031D9" w14:textId="378E0908" w:rsidR="00A53301" w:rsidRDefault="00BA51FC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Cs w:val="22"/>
          <w:lang w:val="en-IN" w:eastAsia="en-IN" w:bidi="ar-SA"/>
        </w:rPr>
      </w:pPr>
      <w:hyperlink w:anchor="_Toc84704573" w:history="1">
        <w:r w:rsidR="00A53301" w:rsidRPr="002053F3">
          <w:rPr>
            <w:rStyle w:val="Hyperlink"/>
            <w:rFonts w:cstheme="minorHAnsi"/>
            <w:noProof/>
          </w:rPr>
          <w:t>2.2 Architecture Diagram</w:t>
        </w:r>
        <w:r w:rsidR="00A53301">
          <w:rPr>
            <w:noProof/>
            <w:webHidden/>
          </w:rPr>
          <w:tab/>
        </w:r>
        <w:r w:rsidR="00A53301">
          <w:rPr>
            <w:noProof/>
            <w:webHidden/>
          </w:rPr>
          <w:fldChar w:fldCharType="begin"/>
        </w:r>
        <w:r w:rsidR="00A53301">
          <w:rPr>
            <w:noProof/>
            <w:webHidden/>
          </w:rPr>
          <w:instrText xml:space="preserve"> PAGEREF _Toc84704573 \h </w:instrText>
        </w:r>
        <w:r w:rsidR="00A53301">
          <w:rPr>
            <w:noProof/>
            <w:webHidden/>
          </w:rPr>
        </w:r>
        <w:r w:rsidR="00A53301">
          <w:rPr>
            <w:noProof/>
            <w:webHidden/>
          </w:rPr>
          <w:fldChar w:fldCharType="separate"/>
        </w:r>
        <w:r w:rsidR="00A53301">
          <w:rPr>
            <w:noProof/>
            <w:webHidden/>
          </w:rPr>
          <w:t>4</w:t>
        </w:r>
        <w:r w:rsidR="00A53301">
          <w:rPr>
            <w:noProof/>
            <w:webHidden/>
          </w:rPr>
          <w:fldChar w:fldCharType="end"/>
        </w:r>
      </w:hyperlink>
    </w:p>
    <w:p w14:paraId="60651E7B" w14:textId="19497B70" w:rsidR="00A53301" w:rsidRDefault="00BA51FC">
      <w:pPr>
        <w:pStyle w:val="TOC1"/>
        <w:tabs>
          <w:tab w:val="left" w:pos="450"/>
          <w:tab w:val="right" w:leader="dot" w:pos="97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IN" w:eastAsia="en-IN" w:bidi="ar-SA"/>
        </w:rPr>
      </w:pPr>
      <w:hyperlink w:anchor="_Toc84704574" w:history="1">
        <w:r w:rsidR="00A53301" w:rsidRPr="002053F3">
          <w:rPr>
            <w:rStyle w:val="Hyperlink"/>
            <w:rFonts w:cstheme="minorHAnsi"/>
            <w:noProof/>
          </w:rPr>
          <w:t>3</w:t>
        </w:r>
        <w:r w:rsidR="00A5330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en-IN" w:eastAsia="en-IN" w:bidi="ar-SA"/>
          </w:rPr>
          <w:tab/>
        </w:r>
        <w:r w:rsidR="00A53301" w:rsidRPr="002053F3">
          <w:rPr>
            <w:rStyle w:val="Hyperlink"/>
            <w:rFonts w:cstheme="minorHAnsi"/>
            <w:noProof/>
          </w:rPr>
          <w:t>Technical Documentation</w:t>
        </w:r>
        <w:r w:rsidR="00A53301">
          <w:rPr>
            <w:noProof/>
            <w:webHidden/>
          </w:rPr>
          <w:tab/>
        </w:r>
        <w:r w:rsidR="00A53301">
          <w:rPr>
            <w:noProof/>
            <w:webHidden/>
          </w:rPr>
          <w:fldChar w:fldCharType="begin"/>
        </w:r>
        <w:r w:rsidR="00A53301">
          <w:rPr>
            <w:noProof/>
            <w:webHidden/>
          </w:rPr>
          <w:instrText xml:space="preserve"> PAGEREF _Toc84704574 \h </w:instrText>
        </w:r>
        <w:r w:rsidR="00A53301">
          <w:rPr>
            <w:noProof/>
            <w:webHidden/>
          </w:rPr>
        </w:r>
        <w:r w:rsidR="00A53301">
          <w:rPr>
            <w:noProof/>
            <w:webHidden/>
          </w:rPr>
          <w:fldChar w:fldCharType="separate"/>
        </w:r>
        <w:r w:rsidR="00A53301">
          <w:rPr>
            <w:noProof/>
            <w:webHidden/>
          </w:rPr>
          <w:t>5</w:t>
        </w:r>
        <w:r w:rsidR="00A53301">
          <w:rPr>
            <w:noProof/>
            <w:webHidden/>
          </w:rPr>
          <w:fldChar w:fldCharType="end"/>
        </w:r>
      </w:hyperlink>
    </w:p>
    <w:p w14:paraId="224F4DEB" w14:textId="18072575" w:rsidR="00A53301" w:rsidRDefault="00BA51FC">
      <w:pPr>
        <w:pStyle w:val="TOC2"/>
        <w:rPr>
          <w:rFonts w:asciiTheme="minorHAnsi" w:eastAsiaTheme="minorEastAsia" w:hAnsiTheme="minorHAnsi" w:cstheme="minorBidi"/>
          <w:smallCaps w:val="0"/>
          <w:noProof/>
          <w:szCs w:val="22"/>
          <w:lang w:val="en-IN" w:eastAsia="en-IN" w:bidi="ar-SA"/>
        </w:rPr>
      </w:pPr>
      <w:hyperlink w:anchor="_Toc84704575" w:history="1">
        <w:r w:rsidR="00A53301" w:rsidRPr="002053F3">
          <w:rPr>
            <w:rStyle w:val="Hyperlink"/>
            <w:rFonts w:cstheme="minorHAnsi"/>
            <w:noProof/>
          </w:rPr>
          <w:t>Installation &amp; Process</w:t>
        </w:r>
        <w:r w:rsidR="00A53301">
          <w:rPr>
            <w:noProof/>
            <w:webHidden/>
          </w:rPr>
          <w:tab/>
        </w:r>
        <w:r w:rsidR="00A53301">
          <w:rPr>
            <w:noProof/>
            <w:webHidden/>
          </w:rPr>
          <w:fldChar w:fldCharType="begin"/>
        </w:r>
        <w:r w:rsidR="00A53301">
          <w:rPr>
            <w:noProof/>
            <w:webHidden/>
          </w:rPr>
          <w:instrText xml:space="preserve"> PAGEREF _Toc84704575 \h </w:instrText>
        </w:r>
        <w:r w:rsidR="00A53301">
          <w:rPr>
            <w:noProof/>
            <w:webHidden/>
          </w:rPr>
        </w:r>
        <w:r w:rsidR="00A53301">
          <w:rPr>
            <w:noProof/>
            <w:webHidden/>
          </w:rPr>
          <w:fldChar w:fldCharType="separate"/>
        </w:r>
        <w:r w:rsidR="00A53301">
          <w:rPr>
            <w:noProof/>
            <w:webHidden/>
          </w:rPr>
          <w:t>5</w:t>
        </w:r>
        <w:r w:rsidR="00A53301">
          <w:rPr>
            <w:noProof/>
            <w:webHidden/>
          </w:rPr>
          <w:fldChar w:fldCharType="end"/>
        </w:r>
      </w:hyperlink>
    </w:p>
    <w:p w14:paraId="576D062A" w14:textId="6FA0E833" w:rsidR="00A53301" w:rsidRDefault="00BA51FC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Cs w:val="22"/>
          <w:lang w:val="en-IN" w:eastAsia="en-IN" w:bidi="ar-SA"/>
        </w:rPr>
      </w:pPr>
      <w:hyperlink w:anchor="_Toc84704576" w:history="1">
        <w:r w:rsidR="00A53301" w:rsidRPr="002053F3">
          <w:rPr>
            <w:rStyle w:val="Hyperlink"/>
            <w:rFonts w:cstheme="minorHAnsi"/>
            <w:noProof/>
          </w:rPr>
          <w:t>#3.1 Data Ingestion</w:t>
        </w:r>
        <w:r w:rsidR="00A53301">
          <w:rPr>
            <w:noProof/>
            <w:webHidden/>
          </w:rPr>
          <w:tab/>
        </w:r>
        <w:r w:rsidR="00A53301">
          <w:rPr>
            <w:noProof/>
            <w:webHidden/>
          </w:rPr>
          <w:fldChar w:fldCharType="begin"/>
        </w:r>
        <w:r w:rsidR="00A53301">
          <w:rPr>
            <w:noProof/>
            <w:webHidden/>
          </w:rPr>
          <w:instrText xml:space="preserve"> PAGEREF _Toc84704576 \h </w:instrText>
        </w:r>
        <w:r w:rsidR="00A53301">
          <w:rPr>
            <w:noProof/>
            <w:webHidden/>
          </w:rPr>
        </w:r>
        <w:r w:rsidR="00A53301">
          <w:rPr>
            <w:noProof/>
            <w:webHidden/>
          </w:rPr>
          <w:fldChar w:fldCharType="separate"/>
        </w:r>
        <w:r w:rsidR="00A53301">
          <w:rPr>
            <w:noProof/>
            <w:webHidden/>
          </w:rPr>
          <w:t>6</w:t>
        </w:r>
        <w:r w:rsidR="00A53301">
          <w:rPr>
            <w:noProof/>
            <w:webHidden/>
          </w:rPr>
          <w:fldChar w:fldCharType="end"/>
        </w:r>
      </w:hyperlink>
    </w:p>
    <w:p w14:paraId="4AB2A3DC" w14:textId="0C925247" w:rsidR="002F299D" w:rsidRPr="001C03AF" w:rsidRDefault="002A0244" w:rsidP="002F299D">
      <w:pPr>
        <w:rPr>
          <w:rFonts w:asciiTheme="minorHAnsi" w:hAnsiTheme="minorHAnsi" w:cstheme="minorHAnsi"/>
          <w:color w:val="4F81BD" w:themeColor="accent1"/>
        </w:rPr>
      </w:pPr>
      <w:r w:rsidRPr="001C03AF">
        <w:rPr>
          <w:rFonts w:asciiTheme="minorHAnsi" w:hAnsiTheme="minorHAnsi" w:cstheme="minorHAnsi"/>
          <w:color w:val="4F81BD" w:themeColor="accent1"/>
        </w:rPr>
        <w:fldChar w:fldCharType="end"/>
      </w:r>
      <w:bookmarkStart w:id="0" w:name="_Ref207078307"/>
      <w:bookmarkStart w:id="1" w:name="_Toc226279355"/>
      <w:bookmarkStart w:id="2" w:name="_Toc243673609"/>
      <w:bookmarkStart w:id="3" w:name="_Toc243880562"/>
      <w:bookmarkStart w:id="4" w:name="_Toc268385704"/>
    </w:p>
    <w:p w14:paraId="42450C6F" w14:textId="77777777" w:rsidR="00551196" w:rsidRPr="001C03AF" w:rsidRDefault="00551196" w:rsidP="002F299D">
      <w:pPr>
        <w:rPr>
          <w:rFonts w:asciiTheme="minorHAnsi" w:hAnsiTheme="minorHAnsi" w:cstheme="minorHAnsi"/>
          <w:color w:val="4F81BD" w:themeColor="accent1"/>
        </w:rPr>
      </w:pPr>
    </w:p>
    <w:p w14:paraId="6DFACC2C" w14:textId="77777777" w:rsidR="00551196" w:rsidRPr="001C03AF" w:rsidRDefault="00551196" w:rsidP="002F299D">
      <w:pPr>
        <w:rPr>
          <w:rFonts w:asciiTheme="minorHAnsi" w:hAnsiTheme="minorHAnsi" w:cstheme="minorHAnsi"/>
          <w:color w:val="4F81BD" w:themeColor="accent1"/>
        </w:rPr>
      </w:pPr>
    </w:p>
    <w:p w14:paraId="4977A99F" w14:textId="77777777" w:rsidR="00551196" w:rsidRPr="001C03AF" w:rsidRDefault="00551196" w:rsidP="002F299D">
      <w:pPr>
        <w:rPr>
          <w:rFonts w:asciiTheme="minorHAnsi" w:hAnsiTheme="minorHAnsi" w:cstheme="minorHAnsi"/>
          <w:color w:val="4F81BD" w:themeColor="accent1"/>
        </w:rPr>
      </w:pPr>
    </w:p>
    <w:p w14:paraId="0EB3197F" w14:textId="77777777" w:rsidR="00551196" w:rsidRDefault="00551196" w:rsidP="002F299D">
      <w:pPr>
        <w:rPr>
          <w:rFonts w:asciiTheme="minorHAnsi" w:hAnsiTheme="minorHAnsi" w:cstheme="minorHAnsi"/>
          <w:color w:val="4F81BD" w:themeColor="accent1"/>
        </w:rPr>
      </w:pPr>
    </w:p>
    <w:p w14:paraId="07E5E3B9" w14:textId="6F0B0F60" w:rsidR="00681BB2" w:rsidRDefault="00681BB2" w:rsidP="002F299D">
      <w:pPr>
        <w:rPr>
          <w:rFonts w:asciiTheme="minorHAnsi" w:hAnsiTheme="minorHAnsi" w:cstheme="minorHAnsi"/>
          <w:b/>
          <w:color w:val="4F81BD" w:themeColor="accent1"/>
          <w:sz w:val="32"/>
          <w:szCs w:val="32"/>
        </w:rPr>
      </w:pPr>
    </w:p>
    <w:p w14:paraId="1659CB24" w14:textId="646AB647" w:rsidR="006F7E8B" w:rsidRDefault="006F7E8B" w:rsidP="002F299D">
      <w:pPr>
        <w:rPr>
          <w:rFonts w:asciiTheme="minorHAnsi" w:hAnsiTheme="minorHAnsi" w:cstheme="minorHAnsi"/>
          <w:b/>
          <w:color w:val="4F81BD" w:themeColor="accent1"/>
          <w:sz w:val="32"/>
          <w:szCs w:val="32"/>
        </w:rPr>
      </w:pPr>
    </w:p>
    <w:p w14:paraId="6CDF9D6E" w14:textId="59A7646B" w:rsidR="006F7E8B" w:rsidRDefault="006F7E8B" w:rsidP="002F299D">
      <w:pPr>
        <w:rPr>
          <w:rFonts w:asciiTheme="minorHAnsi" w:hAnsiTheme="minorHAnsi" w:cstheme="minorHAnsi"/>
          <w:b/>
          <w:color w:val="4F81BD" w:themeColor="accent1"/>
          <w:sz w:val="32"/>
          <w:szCs w:val="32"/>
        </w:rPr>
      </w:pPr>
    </w:p>
    <w:p w14:paraId="05C44699" w14:textId="77777777" w:rsidR="006F7E8B" w:rsidRDefault="006F7E8B" w:rsidP="002F299D">
      <w:pPr>
        <w:rPr>
          <w:rFonts w:asciiTheme="minorHAnsi" w:hAnsiTheme="minorHAnsi" w:cstheme="minorHAnsi"/>
          <w:b/>
          <w:color w:val="4F81BD" w:themeColor="accent1"/>
          <w:sz w:val="32"/>
          <w:szCs w:val="32"/>
        </w:rPr>
      </w:pPr>
    </w:p>
    <w:p w14:paraId="195DE7BB" w14:textId="77777777" w:rsidR="00B47EA3" w:rsidRDefault="00B47EA3" w:rsidP="002F299D">
      <w:pPr>
        <w:rPr>
          <w:rFonts w:asciiTheme="minorHAnsi" w:hAnsiTheme="minorHAnsi" w:cstheme="minorHAnsi"/>
          <w:b/>
          <w:color w:val="4F81BD" w:themeColor="accent1"/>
          <w:sz w:val="32"/>
          <w:szCs w:val="32"/>
        </w:rPr>
      </w:pPr>
    </w:p>
    <w:p w14:paraId="428FBB43" w14:textId="77777777" w:rsidR="00B47EA3" w:rsidRDefault="00B47EA3" w:rsidP="002F299D">
      <w:pPr>
        <w:rPr>
          <w:rFonts w:asciiTheme="minorHAnsi" w:hAnsiTheme="minorHAnsi" w:cstheme="minorHAnsi"/>
          <w:b/>
          <w:color w:val="4F81BD" w:themeColor="accent1"/>
          <w:sz w:val="32"/>
          <w:szCs w:val="32"/>
        </w:rPr>
      </w:pPr>
    </w:p>
    <w:p w14:paraId="1F0FDA60" w14:textId="77777777" w:rsidR="00B47EA3" w:rsidRDefault="00B47EA3" w:rsidP="002F299D">
      <w:pPr>
        <w:rPr>
          <w:rFonts w:asciiTheme="minorHAnsi" w:hAnsiTheme="minorHAnsi" w:cstheme="minorHAnsi"/>
          <w:b/>
          <w:color w:val="4F81BD" w:themeColor="accent1"/>
          <w:sz w:val="32"/>
          <w:szCs w:val="32"/>
        </w:rPr>
      </w:pPr>
    </w:p>
    <w:p w14:paraId="3E3950F8" w14:textId="77AB43AF" w:rsidR="00B47EA3" w:rsidRDefault="00B47EA3" w:rsidP="002F299D">
      <w:pPr>
        <w:rPr>
          <w:rFonts w:asciiTheme="minorHAnsi" w:hAnsiTheme="minorHAnsi" w:cstheme="minorHAnsi"/>
          <w:b/>
          <w:color w:val="4F81BD" w:themeColor="accent1"/>
          <w:sz w:val="32"/>
          <w:szCs w:val="32"/>
        </w:rPr>
      </w:pPr>
    </w:p>
    <w:p w14:paraId="00509487" w14:textId="60BE94C8" w:rsidR="00AD0DB1" w:rsidRDefault="00AD0DB1" w:rsidP="002F299D">
      <w:pPr>
        <w:rPr>
          <w:rFonts w:asciiTheme="minorHAnsi" w:hAnsiTheme="minorHAnsi" w:cstheme="minorHAnsi"/>
          <w:b/>
          <w:color w:val="4F81BD" w:themeColor="accent1"/>
          <w:sz w:val="32"/>
          <w:szCs w:val="32"/>
        </w:rPr>
      </w:pPr>
    </w:p>
    <w:p w14:paraId="0A5EAB41" w14:textId="7FD92C65" w:rsidR="00A53301" w:rsidRDefault="00A53301" w:rsidP="002F299D">
      <w:pPr>
        <w:rPr>
          <w:rFonts w:asciiTheme="minorHAnsi" w:hAnsiTheme="minorHAnsi" w:cstheme="minorHAnsi"/>
          <w:b/>
          <w:color w:val="4F81BD" w:themeColor="accent1"/>
          <w:sz w:val="32"/>
          <w:szCs w:val="32"/>
        </w:rPr>
      </w:pPr>
    </w:p>
    <w:p w14:paraId="49890E56" w14:textId="29F7C599" w:rsidR="00A53301" w:rsidRDefault="00A53301" w:rsidP="002F299D">
      <w:pPr>
        <w:rPr>
          <w:rFonts w:asciiTheme="minorHAnsi" w:hAnsiTheme="minorHAnsi" w:cstheme="minorHAnsi"/>
          <w:b/>
          <w:color w:val="4F81BD" w:themeColor="accent1"/>
          <w:sz w:val="32"/>
          <w:szCs w:val="32"/>
        </w:rPr>
      </w:pPr>
    </w:p>
    <w:p w14:paraId="21643595" w14:textId="1C68550C" w:rsidR="00A53301" w:rsidRDefault="00A53301" w:rsidP="002F299D">
      <w:pPr>
        <w:rPr>
          <w:rFonts w:asciiTheme="minorHAnsi" w:hAnsiTheme="minorHAnsi" w:cstheme="minorHAnsi"/>
          <w:b/>
          <w:color w:val="4F81BD" w:themeColor="accent1"/>
          <w:sz w:val="32"/>
          <w:szCs w:val="32"/>
        </w:rPr>
      </w:pPr>
    </w:p>
    <w:p w14:paraId="69935E83" w14:textId="77777777" w:rsidR="00A53301" w:rsidRDefault="00A53301" w:rsidP="002F299D">
      <w:pPr>
        <w:rPr>
          <w:rFonts w:asciiTheme="minorHAnsi" w:hAnsiTheme="minorHAnsi" w:cstheme="minorHAnsi"/>
          <w:b/>
          <w:color w:val="4F81BD" w:themeColor="accent1"/>
          <w:sz w:val="32"/>
          <w:szCs w:val="32"/>
        </w:rPr>
      </w:pPr>
    </w:p>
    <w:p w14:paraId="0135B288" w14:textId="040EA9E8" w:rsidR="00AD0DB1" w:rsidRDefault="00AD0DB1" w:rsidP="002F299D">
      <w:pPr>
        <w:rPr>
          <w:rFonts w:asciiTheme="minorHAnsi" w:hAnsiTheme="minorHAnsi" w:cstheme="minorHAnsi"/>
          <w:b/>
          <w:color w:val="4F81BD" w:themeColor="accent1"/>
          <w:sz w:val="32"/>
          <w:szCs w:val="32"/>
        </w:rPr>
      </w:pPr>
    </w:p>
    <w:p w14:paraId="4198D9FC" w14:textId="77777777" w:rsidR="00AD0DB1" w:rsidRDefault="00AD0DB1" w:rsidP="002F299D">
      <w:pPr>
        <w:rPr>
          <w:rFonts w:asciiTheme="minorHAnsi" w:hAnsiTheme="minorHAnsi" w:cstheme="minorHAnsi"/>
          <w:b/>
          <w:color w:val="4F81BD" w:themeColor="accent1"/>
          <w:sz w:val="32"/>
          <w:szCs w:val="32"/>
        </w:rPr>
      </w:pPr>
    </w:p>
    <w:p w14:paraId="37E4077F" w14:textId="77777777" w:rsidR="00B47EA3" w:rsidRPr="001C03AF" w:rsidRDefault="00B47EA3" w:rsidP="002F299D">
      <w:pPr>
        <w:rPr>
          <w:rFonts w:asciiTheme="minorHAnsi" w:hAnsiTheme="minorHAnsi" w:cstheme="minorHAnsi"/>
          <w:b/>
          <w:color w:val="4F81BD" w:themeColor="accent1"/>
          <w:sz w:val="32"/>
          <w:szCs w:val="32"/>
        </w:rPr>
      </w:pPr>
    </w:p>
    <w:p w14:paraId="2347FCAE" w14:textId="7B97552B" w:rsidR="00FC2E4B" w:rsidRPr="00AD0DB1" w:rsidRDefault="00B40653" w:rsidP="00FC2E4B">
      <w:pPr>
        <w:pStyle w:val="Heading1"/>
        <w:rPr>
          <w:rFonts w:asciiTheme="minorHAnsi" w:hAnsiTheme="minorHAnsi" w:cstheme="minorHAnsi"/>
        </w:rPr>
      </w:pPr>
      <w:bookmarkStart w:id="5" w:name="_Toc282519382"/>
      <w:bookmarkStart w:id="6" w:name="_Toc84704570"/>
      <w:r w:rsidRPr="001C03AF">
        <w:rPr>
          <w:rFonts w:asciiTheme="minorHAnsi" w:hAnsiTheme="minorHAnsi" w:cstheme="minorHAnsi"/>
        </w:rPr>
        <w:t>Introduction</w:t>
      </w:r>
      <w:bookmarkEnd w:id="0"/>
      <w:bookmarkEnd w:id="1"/>
      <w:bookmarkEnd w:id="2"/>
      <w:bookmarkEnd w:id="3"/>
      <w:bookmarkEnd w:id="4"/>
      <w:bookmarkEnd w:id="5"/>
      <w:bookmarkEnd w:id="6"/>
    </w:p>
    <w:p w14:paraId="25583902" w14:textId="1FD3D726" w:rsidR="00A42184" w:rsidRDefault="00A42184" w:rsidP="00A42184">
      <w:pPr>
        <w:shd w:val="clear" w:color="auto" w:fill="FFFFFF"/>
        <w:spacing w:before="15" w:after="0"/>
        <w:jc w:val="left"/>
        <w:rPr>
          <w:rFonts w:cs="Calibri"/>
          <w:szCs w:val="22"/>
          <w:lang w:val="en-IN" w:eastAsia="en-IN" w:bidi="ar-SA"/>
        </w:rPr>
      </w:pPr>
      <w:r w:rsidRPr="00A42184">
        <w:rPr>
          <w:rFonts w:cs="Calibri"/>
          <w:szCs w:val="22"/>
          <w:lang w:val="en-IN" w:eastAsia="en-IN" w:bidi="ar-SA"/>
        </w:rPr>
        <w:t xml:space="preserve">Classify News Articles into categories - With information overload today users are inundated with news articles of all topics, even the ones which may not be </w:t>
      </w:r>
      <w:proofErr w:type="gramStart"/>
      <w:r w:rsidRPr="00A42184">
        <w:rPr>
          <w:rFonts w:cs="Calibri"/>
          <w:szCs w:val="22"/>
          <w:lang w:val="en-IN" w:eastAsia="en-IN" w:bidi="ar-SA"/>
        </w:rPr>
        <w:t>relevant  to</w:t>
      </w:r>
      <w:proofErr w:type="gramEnd"/>
      <w:r w:rsidRPr="00A42184">
        <w:rPr>
          <w:rFonts w:cs="Calibri"/>
          <w:szCs w:val="22"/>
          <w:lang w:val="en-IN" w:eastAsia="en-IN" w:bidi="ar-SA"/>
        </w:rPr>
        <w:t xml:space="preserve">  users.  </w:t>
      </w:r>
      <w:proofErr w:type="gramStart"/>
      <w:r w:rsidRPr="00A42184">
        <w:rPr>
          <w:rFonts w:cs="Calibri"/>
          <w:szCs w:val="22"/>
          <w:lang w:val="en-IN" w:eastAsia="en-IN" w:bidi="ar-SA"/>
        </w:rPr>
        <w:t>Design  a</w:t>
      </w:r>
      <w:proofErr w:type="gramEnd"/>
      <w:r w:rsidRPr="00A42184">
        <w:rPr>
          <w:rFonts w:cs="Calibri"/>
          <w:szCs w:val="22"/>
          <w:lang w:val="en-IN" w:eastAsia="en-IN" w:bidi="ar-SA"/>
        </w:rPr>
        <w:t xml:space="preserve">  system  which  can  classify  incoming  news  articles and  appropriately  tag  the  corresponding  category.  </w:t>
      </w:r>
      <w:proofErr w:type="gramStart"/>
      <w:r w:rsidRPr="00A42184">
        <w:rPr>
          <w:rFonts w:cs="Calibri"/>
          <w:szCs w:val="22"/>
          <w:lang w:val="en-IN" w:eastAsia="en-IN" w:bidi="ar-SA"/>
        </w:rPr>
        <w:t>Develop  a</w:t>
      </w:r>
      <w:proofErr w:type="gramEnd"/>
      <w:r w:rsidRPr="00A42184">
        <w:rPr>
          <w:rFonts w:cs="Calibri"/>
          <w:szCs w:val="22"/>
          <w:lang w:val="en-IN" w:eastAsia="en-IN" w:bidi="ar-SA"/>
        </w:rPr>
        <w:t xml:space="preserve">  data  pipeline which  includes  the  all  the  following  stages  of  Machine  Learning  Project  Life Cycle </w:t>
      </w:r>
      <w:r w:rsidR="004413B7">
        <w:rPr>
          <w:rFonts w:cs="Calibri"/>
          <w:szCs w:val="22"/>
          <w:lang w:val="en-IN" w:eastAsia="en-IN" w:bidi="ar-SA"/>
        </w:rPr>
        <w:t>:</w:t>
      </w:r>
    </w:p>
    <w:p w14:paraId="58F09482" w14:textId="77777777" w:rsidR="00A42184" w:rsidRDefault="00A42184" w:rsidP="00A42184">
      <w:pPr>
        <w:shd w:val="clear" w:color="auto" w:fill="FFFFFF"/>
        <w:spacing w:before="15" w:after="0"/>
        <w:jc w:val="left"/>
        <w:rPr>
          <w:rFonts w:cs="Calibri"/>
          <w:szCs w:val="22"/>
          <w:lang w:val="en-IN" w:eastAsia="en-IN" w:bidi="ar-SA"/>
        </w:rPr>
      </w:pPr>
      <w:r w:rsidRPr="00A42184">
        <w:rPr>
          <w:rFonts w:cs="Calibri"/>
          <w:szCs w:val="22"/>
          <w:lang w:val="en-IN" w:eastAsia="en-IN" w:bidi="ar-SA"/>
        </w:rPr>
        <w:t>1.Data Ingestion</w:t>
      </w:r>
    </w:p>
    <w:p w14:paraId="234653D0" w14:textId="77777777" w:rsidR="00A42184" w:rsidRDefault="00A42184" w:rsidP="00A42184">
      <w:pPr>
        <w:shd w:val="clear" w:color="auto" w:fill="FFFFFF"/>
        <w:spacing w:before="15" w:after="0"/>
        <w:jc w:val="left"/>
        <w:rPr>
          <w:rFonts w:cs="Calibri"/>
          <w:szCs w:val="22"/>
          <w:lang w:val="en-IN" w:eastAsia="en-IN" w:bidi="ar-SA"/>
        </w:rPr>
      </w:pPr>
      <w:r w:rsidRPr="00A42184">
        <w:rPr>
          <w:rFonts w:cs="Calibri"/>
          <w:szCs w:val="22"/>
          <w:lang w:val="en-IN" w:eastAsia="en-IN" w:bidi="ar-SA"/>
        </w:rPr>
        <w:t>2.Data Preparation</w:t>
      </w:r>
    </w:p>
    <w:p w14:paraId="08C7319A" w14:textId="77777777" w:rsidR="00A42184" w:rsidRDefault="00A42184" w:rsidP="00A42184">
      <w:pPr>
        <w:shd w:val="clear" w:color="auto" w:fill="FFFFFF"/>
        <w:spacing w:before="15" w:after="0"/>
        <w:jc w:val="left"/>
        <w:rPr>
          <w:rFonts w:cs="Calibri"/>
          <w:szCs w:val="22"/>
          <w:lang w:val="en-IN" w:eastAsia="en-IN" w:bidi="ar-SA"/>
        </w:rPr>
      </w:pPr>
      <w:r w:rsidRPr="00A42184">
        <w:rPr>
          <w:rFonts w:cs="Calibri"/>
          <w:szCs w:val="22"/>
          <w:lang w:val="en-IN" w:eastAsia="en-IN" w:bidi="ar-SA"/>
        </w:rPr>
        <w:t>3.Data segregation &amp; Model Training</w:t>
      </w:r>
    </w:p>
    <w:p w14:paraId="46EE5F4A" w14:textId="77777777" w:rsidR="00A42184" w:rsidRDefault="00A42184" w:rsidP="00A42184">
      <w:pPr>
        <w:shd w:val="clear" w:color="auto" w:fill="FFFFFF"/>
        <w:spacing w:before="15" w:after="0"/>
        <w:jc w:val="left"/>
        <w:rPr>
          <w:rFonts w:cs="Calibri"/>
          <w:szCs w:val="22"/>
          <w:lang w:val="en-IN" w:eastAsia="en-IN" w:bidi="ar-SA"/>
        </w:rPr>
      </w:pPr>
      <w:r w:rsidRPr="00A42184">
        <w:rPr>
          <w:rFonts w:cs="Calibri"/>
          <w:szCs w:val="22"/>
          <w:lang w:val="en-IN" w:eastAsia="en-IN" w:bidi="ar-SA"/>
        </w:rPr>
        <w:t>4.Model Deployment</w:t>
      </w:r>
    </w:p>
    <w:p w14:paraId="1826F372" w14:textId="076E3E5A" w:rsidR="001918D8" w:rsidRPr="00153A1A" w:rsidRDefault="00A42184" w:rsidP="00153A1A">
      <w:pPr>
        <w:shd w:val="clear" w:color="auto" w:fill="FFFFFF"/>
        <w:spacing w:before="15" w:after="0"/>
        <w:jc w:val="left"/>
        <w:rPr>
          <w:rFonts w:cs="Calibri"/>
          <w:szCs w:val="22"/>
          <w:lang w:val="en-IN" w:eastAsia="en-IN" w:bidi="ar-SA"/>
        </w:rPr>
      </w:pPr>
      <w:r w:rsidRPr="00A42184">
        <w:rPr>
          <w:rFonts w:cs="Calibri"/>
          <w:szCs w:val="22"/>
          <w:lang w:val="en-IN" w:eastAsia="en-IN" w:bidi="ar-SA"/>
        </w:rPr>
        <w:t>5.Model Prediction</w:t>
      </w:r>
      <w:bookmarkStart w:id="7" w:name="_Toc226279357"/>
      <w:bookmarkStart w:id="8" w:name="_Toc243673611"/>
      <w:bookmarkStart w:id="9" w:name="_Toc243880564"/>
      <w:bookmarkStart w:id="10" w:name="_Toc268385706"/>
    </w:p>
    <w:p w14:paraId="78439718" w14:textId="77777777" w:rsidR="001C03AF" w:rsidRDefault="001C03AF">
      <w:pPr>
        <w:spacing w:before="0" w:after="0"/>
        <w:jc w:val="left"/>
        <w:rPr>
          <w:rFonts w:asciiTheme="minorHAnsi" w:hAnsiTheme="minorHAnsi" w:cstheme="minorHAnsi"/>
        </w:rPr>
      </w:pPr>
    </w:p>
    <w:p w14:paraId="54087006" w14:textId="77777777" w:rsidR="001C03AF" w:rsidRDefault="001C03AF">
      <w:pPr>
        <w:spacing w:before="0" w:after="0"/>
        <w:jc w:val="left"/>
        <w:rPr>
          <w:rFonts w:asciiTheme="minorHAnsi" w:hAnsiTheme="minorHAnsi" w:cstheme="minorHAnsi"/>
        </w:rPr>
      </w:pPr>
    </w:p>
    <w:p w14:paraId="62BE7D34" w14:textId="77777777" w:rsidR="000003EB" w:rsidRPr="001C03AF" w:rsidRDefault="000003EB">
      <w:pPr>
        <w:spacing w:before="0" w:after="0"/>
        <w:jc w:val="left"/>
        <w:rPr>
          <w:rFonts w:asciiTheme="minorHAnsi" w:hAnsiTheme="minorHAnsi" w:cstheme="minorHAnsi"/>
        </w:rPr>
      </w:pPr>
    </w:p>
    <w:p w14:paraId="40D62ABA" w14:textId="1E94B15F" w:rsidR="00854D16" w:rsidRPr="001C03AF" w:rsidRDefault="00F85D36" w:rsidP="00854D16">
      <w:pPr>
        <w:pStyle w:val="Heading1"/>
        <w:rPr>
          <w:rFonts w:asciiTheme="minorHAnsi" w:hAnsiTheme="minorHAnsi" w:cstheme="minorHAnsi"/>
        </w:rPr>
      </w:pPr>
      <w:bookmarkStart w:id="11" w:name="_Toc84704571"/>
      <w:bookmarkStart w:id="12" w:name="_Ref285542611"/>
      <w:bookmarkStart w:id="13" w:name="_Toc285542647"/>
      <w:bookmarkStart w:id="14" w:name="_Toc137881866"/>
      <w:bookmarkStart w:id="15" w:name="_Toc226279368"/>
      <w:bookmarkStart w:id="16" w:name="_Toc243673618"/>
      <w:bookmarkEnd w:id="7"/>
      <w:bookmarkEnd w:id="8"/>
      <w:bookmarkEnd w:id="9"/>
      <w:bookmarkEnd w:id="10"/>
      <w:r>
        <w:rPr>
          <w:rFonts w:asciiTheme="minorHAnsi" w:hAnsiTheme="minorHAnsi" w:cstheme="minorHAnsi"/>
        </w:rPr>
        <w:t>Project Specifications</w:t>
      </w:r>
      <w:bookmarkEnd w:id="11"/>
    </w:p>
    <w:p w14:paraId="7331FE8E" w14:textId="351FA631" w:rsidR="00712C03" w:rsidRPr="001C03AF" w:rsidRDefault="00712C03" w:rsidP="00167428">
      <w:pPr>
        <w:pStyle w:val="Heading2"/>
        <w:rPr>
          <w:rFonts w:asciiTheme="minorHAnsi" w:hAnsiTheme="minorHAnsi" w:cstheme="minorHAnsi"/>
        </w:rPr>
      </w:pPr>
      <w:bookmarkStart w:id="17" w:name="_Toc282519389"/>
    </w:p>
    <w:p w14:paraId="5FFF7762" w14:textId="77777777" w:rsidR="00854D16" w:rsidRPr="001C03AF" w:rsidRDefault="00C76D85" w:rsidP="00C76D85">
      <w:pPr>
        <w:pStyle w:val="Heading3"/>
        <w:numPr>
          <w:ilvl w:val="0"/>
          <w:numId w:val="0"/>
        </w:numPr>
        <w:rPr>
          <w:rFonts w:asciiTheme="minorHAnsi" w:hAnsiTheme="minorHAnsi" w:cstheme="minorHAnsi"/>
        </w:rPr>
      </w:pPr>
      <w:bookmarkStart w:id="18" w:name="_Toc84704572"/>
      <w:r>
        <w:rPr>
          <w:rFonts w:asciiTheme="minorHAnsi" w:hAnsiTheme="minorHAnsi" w:cstheme="minorHAnsi"/>
        </w:rPr>
        <w:t xml:space="preserve">2.1 </w:t>
      </w:r>
      <w:r w:rsidR="00712C03" w:rsidRPr="001C03AF">
        <w:rPr>
          <w:rFonts w:asciiTheme="minorHAnsi" w:hAnsiTheme="minorHAnsi" w:cstheme="minorHAnsi"/>
        </w:rPr>
        <w:t>Requirement</w:t>
      </w:r>
      <w:bookmarkEnd w:id="17"/>
      <w:r w:rsidR="003000C2">
        <w:rPr>
          <w:rFonts w:asciiTheme="minorHAnsi" w:hAnsiTheme="minorHAnsi" w:cstheme="minorHAnsi"/>
        </w:rPr>
        <w:t>s</w:t>
      </w:r>
      <w:bookmarkEnd w:id="18"/>
    </w:p>
    <w:p w14:paraId="6693D6B9" w14:textId="77777777" w:rsidR="00A234B5" w:rsidRPr="001C03AF" w:rsidRDefault="00A234B5" w:rsidP="00A234B5">
      <w:pPr>
        <w:spacing w:before="0" w:after="0"/>
        <w:rPr>
          <w:rFonts w:asciiTheme="minorHAnsi" w:hAnsiTheme="minorHAnsi" w:cstheme="minorHAnsi"/>
          <w:lang w:bidi="ar-SA"/>
        </w:rPr>
      </w:pPr>
    </w:p>
    <w:p w14:paraId="3AEE7499" w14:textId="04C8FA98" w:rsidR="006D15D2" w:rsidRDefault="00952BDF" w:rsidP="006F7E8B">
      <w:pPr>
        <w:spacing w:before="0"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</w:t>
      </w:r>
      <w:r w:rsidR="006D15D2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>r the</w:t>
      </w:r>
      <w:r w:rsidR="006D15D2">
        <w:rPr>
          <w:rFonts w:asciiTheme="minorHAnsi" w:hAnsiTheme="minorHAnsi" w:cstheme="minorHAnsi"/>
        </w:rPr>
        <w:t xml:space="preserve"> implement</w:t>
      </w:r>
      <w:r>
        <w:rPr>
          <w:rFonts w:asciiTheme="minorHAnsi" w:hAnsiTheme="minorHAnsi" w:cstheme="minorHAnsi"/>
        </w:rPr>
        <w:t>ation of News classifier</w:t>
      </w:r>
      <w:r w:rsidR="006D15D2">
        <w:rPr>
          <w:rFonts w:asciiTheme="minorHAnsi" w:hAnsiTheme="minorHAnsi" w:cstheme="minorHAnsi"/>
        </w:rPr>
        <w:t xml:space="preserve"> the following </w:t>
      </w:r>
      <w:r>
        <w:rPr>
          <w:rFonts w:asciiTheme="minorHAnsi" w:hAnsiTheme="minorHAnsi" w:cstheme="minorHAnsi"/>
        </w:rPr>
        <w:t xml:space="preserve">are the </w:t>
      </w:r>
      <w:proofErr w:type="gramStart"/>
      <w:r w:rsidR="006D15D2">
        <w:rPr>
          <w:rFonts w:asciiTheme="minorHAnsi" w:hAnsiTheme="minorHAnsi" w:cstheme="minorHAnsi"/>
        </w:rPr>
        <w:t>requirements :</w:t>
      </w:r>
      <w:proofErr w:type="gramEnd"/>
    </w:p>
    <w:p w14:paraId="605B0F0A" w14:textId="476FEAFE" w:rsidR="006F7E8B" w:rsidRDefault="00952BDF" w:rsidP="006F7E8B">
      <w:pPr>
        <w:pStyle w:val="ListParagraph"/>
        <w:numPr>
          <w:ilvl w:val="0"/>
          <w:numId w:val="27"/>
        </w:numPr>
        <w:spacing w:before="0"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Python IDE- VS Code</w:t>
      </w:r>
    </w:p>
    <w:p w14:paraId="2B96DEED" w14:textId="489FCC77" w:rsidR="00952BDF" w:rsidRDefault="00952BDF" w:rsidP="006F7E8B">
      <w:pPr>
        <w:pStyle w:val="ListParagraph"/>
        <w:numPr>
          <w:ilvl w:val="0"/>
          <w:numId w:val="27"/>
        </w:numPr>
        <w:spacing w:before="0"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Virtual Environment</w:t>
      </w:r>
    </w:p>
    <w:p w14:paraId="3573BFE8" w14:textId="713BC447" w:rsidR="00952BDF" w:rsidRDefault="00952BDF" w:rsidP="006F7E8B">
      <w:pPr>
        <w:pStyle w:val="ListParagraph"/>
        <w:numPr>
          <w:ilvl w:val="0"/>
          <w:numId w:val="27"/>
        </w:numPr>
        <w:spacing w:before="0"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MongoDB as database storage</w:t>
      </w:r>
    </w:p>
    <w:p w14:paraId="31367BAE" w14:textId="77A49CF7" w:rsidR="00952BDF" w:rsidRDefault="00952BDF" w:rsidP="006F7E8B">
      <w:pPr>
        <w:pStyle w:val="ListParagraph"/>
        <w:numPr>
          <w:ilvl w:val="0"/>
          <w:numId w:val="27"/>
        </w:numPr>
        <w:spacing w:before="0" w:after="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Pyspark</w:t>
      </w:r>
      <w:proofErr w:type="spellEnd"/>
      <w:r>
        <w:rPr>
          <w:rFonts w:asciiTheme="minorHAnsi" w:hAnsiTheme="minorHAnsi" w:cstheme="minorHAnsi"/>
        </w:rPr>
        <w:t xml:space="preserve"> for stream processing</w:t>
      </w:r>
    </w:p>
    <w:p w14:paraId="45611E49" w14:textId="04F76F57" w:rsidR="00952BDF" w:rsidRDefault="00952BDF" w:rsidP="006F7E8B">
      <w:pPr>
        <w:pStyle w:val="ListParagraph"/>
        <w:numPr>
          <w:ilvl w:val="0"/>
          <w:numId w:val="27"/>
        </w:numPr>
        <w:spacing w:before="0"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POSTMAN for testing Flask API’s</w:t>
      </w:r>
    </w:p>
    <w:p w14:paraId="5730DEAD" w14:textId="1F2C1127" w:rsidR="00952BDF" w:rsidRDefault="00952BDF" w:rsidP="006F7E8B">
      <w:pPr>
        <w:pStyle w:val="ListParagraph"/>
        <w:numPr>
          <w:ilvl w:val="0"/>
          <w:numId w:val="27"/>
        </w:numPr>
        <w:spacing w:before="0"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Apache Zookeeper + Kafka for message streams</w:t>
      </w:r>
    </w:p>
    <w:p w14:paraId="789ACCDF" w14:textId="347FEE61" w:rsidR="00952BDF" w:rsidRDefault="004413B7" w:rsidP="006F7E8B">
      <w:pPr>
        <w:pStyle w:val="ListParagraph"/>
        <w:numPr>
          <w:ilvl w:val="0"/>
          <w:numId w:val="27"/>
        </w:numPr>
        <w:spacing w:before="0" w:after="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Tensorboard</w:t>
      </w:r>
      <w:proofErr w:type="spellEnd"/>
      <w:r>
        <w:rPr>
          <w:rFonts w:asciiTheme="minorHAnsi" w:hAnsiTheme="minorHAnsi" w:cstheme="minorHAnsi"/>
        </w:rPr>
        <w:t xml:space="preserve"> for monitoring the progress of model training</w:t>
      </w:r>
    </w:p>
    <w:p w14:paraId="2AE8D435" w14:textId="6BC32611" w:rsidR="004413B7" w:rsidRDefault="004413B7" w:rsidP="006F7E8B">
      <w:pPr>
        <w:pStyle w:val="ListParagraph"/>
        <w:numPr>
          <w:ilvl w:val="0"/>
          <w:numId w:val="27"/>
        </w:numPr>
        <w:spacing w:before="0"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MLFLOW for model versioning +hyper-parameters versioning</w:t>
      </w:r>
    </w:p>
    <w:p w14:paraId="38984B8B" w14:textId="46E96DB0" w:rsidR="004413B7" w:rsidRPr="006F7E8B" w:rsidRDefault="004413B7" w:rsidP="006F7E8B">
      <w:pPr>
        <w:pStyle w:val="ListParagraph"/>
        <w:numPr>
          <w:ilvl w:val="0"/>
          <w:numId w:val="27"/>
        </w:numPr>
        <w:spacing w:before="0"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Python </w:t>
      </w:r>
      <w:proofErr w:type="spellStart"/>
      <w:r>
        <w:rPr>
          <w:rFonts w:asciiTheme="minorHAnsi" w:hAnsiTheme="minorHAnsi" w:cstheme="minorHAnsi"/>
        </w:rPr>
        <w:t>cookiecutter</w:t>
      </w:r>
      <w:proofErr w:type="spellEnd"/>
      <w:r>
        <w:rPr>
          <w:rFonts w:asciiTheme="minorHAnsi" w:hAnsiTheme="minorHAnsi" w:cstheme="minorHAnsi"/>
        </w:rPr>
        <w:t xml:space="preserve"> templates for setting up project</w:t>
      </w:r>
    </w:p>
    <w:p w14:paraId="68FBE127" w14:textId="51C3DFA1" w:rsidR="000372D1" w:rsidRDefault="000372D1" w:rsidP="00A234B5">
      <w:pPr>
        <w:spacing w:before="0" w:after="0"/>
        <w:rPr>
          <w:rFonts w:asciiTheme="minorHAnsi" w:hAnsiTheme="minorHAnsi" w:cstheme="minorHAnsi"/>
          <w:szCs w:val="22"/>
          <w:lang w:bidi="ar-SA"/>
        </w:rPr>
      </w:pPr>
    </w:p>
    <w:p w14:paraId="626715D4" w14:textId="27BD46E6" w:rsidR="00153A1A" w:rsidRDefault="00153A1A" w:rsidP="00A234B5">
      <w:pPr>
        <w:spacing w:before="0" w:after="0"/>
        <w:rPr>
          <w:rFonts w:asciiTheme="minorHAnsi" w:hAnsiTheme="minorHAnsi" w:cstheme="minorHAnsi"/>
          <w:szCs w:val="22"/>
          <w:lang w:bidi="ar-SA"/>
        </w:rPr>
      </w:pPr>
    </w:p>
    <w:p w14:paraId="2355BA13" w14:textId="1675A22E" w:rsidR="00153A1A" w:rsidRDefault="00153A1A" w:rsidP="00A234B5">
      <w:pPr>
        <w:spacing w:before="0" w:after="0"/>
        <w:rPr>
          <w:rFonts w:asciiTheme="minorHAnsi" w:hAnsiTheme="minorHAnsi" w:cstheme="minorHAnsi"/>
          <w:szCs w:val="22"/>
          <w:lang w:bidi="ar-SA"/>
        </w:rPr>
      </w:pPr>
    </w:p>
    <w:p w14:paraId="39DB77F5" w14:textId="44301627" w:rsidR="00153A1A" w:rsidRDefault="00153A1A" w:rsidP="00A234B5">
      <w:pPr>
        <w:spacing w:before="0" w:after="0"/>
        <w:rPr>
          <w:rFonts w:asciiTheme="minorHAnsi" w:hAnsiTheme="minorHAnsi" w:cstheme="minorHAnsi"/>
          <w:szCs w:val="22"/>
          <w:lang w:bidi="ar-SA"/>
        </w:rPr>
      </w:pPr>
    </w:p>
    <w:p w14:paraId="03CE9F4D" w14:textId="2CE45E6C" w:rsidR="00153A1A" w:rsidRDefault="00153A1A" w:rsidP="00A234B5">
      <w:pPr>
        <w:spacing w:before="0" w:after="0"/>
        <w:rPr>
          <w:rFonts w:asciiTheme="minorHAnsi" w:hAnsiTheme="minorHAnsi" w:cstheme="minorHAnsi"/>
          <w:szCs w:val="22"/>
          <w:lang w:bidi="ar-SA"/>
        </w:rPr>
      </w:pPr>
    </w:p>
    <w:p w14:paraId="5007330B" w14:textId="628D99B7" w:rsidR="00153A1A" w:rsidRDefault="00153A1A" w:rsidP="00A234B5">
      <w:pPr>
        <w:spacing w:before="0" w:after="0"/>
        <w:rPr>
          <w:rFonts w:asciiTheme="minorHAnsi" w:hAnsiTheme="minorHAnsi" w:cstheme="minorHAnsi"/>
          <w:szCs w:val="22"/>
          <w:lang w:bidi="ar-SA"/>
        </w:rPr>
      </w:pPr>
    </w:p>
    <w:p w14:paraId="6D4EF8C4" w14:textId="40CF93C3" w:rsidR="00153A1A" w:rsidRDefault="00153A1A" w:rsidP="00A234B5">
      <w:pPr>
        <w:spacing w:before="0" w:after="0"/>
        <w:rPr>
          <w:rFonts w:asciiTheme="minorHAnsi" w:hAnsiTheme="minorHAnsi" w:cstheme="minorHAnsi"/>
          <w:szCs w:val="22"/>
          <w:lang w:bidi="ar-SA"/>
        </w:rPr>
      </w:pPr>
    </w:p>
    <w:p w14:paraId="7664648C" w14:textId="758D32D1" w:rsidR="00153A1A" w:rsidRDefault="00153A1A" w:rsidP="00A234B5">
      <w:pPr>
        <w:spacing w:before="0" w:after="0"/>
        <w:rPr>
          <w:rFonts w:asciiTheme="minorHAnsi" w:hAnsiTheme="minorHAnsi" w:cstheme="minorHAnsi"/>
          <w:szCs w:val="22"/>
          <w:lang w:bidi="ar-SA"/>
        </w:rPr>
      </w:pPr>
    </w:p>
    <w:p w14:paraId="44E369B2" w14:textId="05BCC842" w:rsidR="00153A1A" w:rsidRDefault="00153A1A" w:rsidP="00A234B5">
      <w:pPr>
        <w:spacing w:before="0" w:after="0"/>
        <w:rPr>
          <w:rFonts w:asciiTheme="minorHAnsi" w:hAnsiTheme="minorHAnsi" w:cstheme="minorHAnsi"/>
          <w:szCs w:val="22"/>
          <w:lang w:bidi="ar-SA"/>
        </w:rPr>
      </w:pPr>
    </w:p>
    <w:p w14:paraId="365B4812" w14:textId="676C202F" w:rsidR="00153A1A" w:rsidRDefault="00153A1A" w:rsidP="00A234B5">
      <w:pPr>
        <w:spacing w:before="0" w:after="0"/>
        <w:rPr>
          <w:rFonts w:asciiTheme="minorHAnsi" w:hAnsiTheme="minorHAnsi" w:cstheme="minorHAnsi"/>
          <w:szCs w:val="22"/>
          <w:lang w:bidi="ar-SA"/>
        </w:rPr>
      </w:pPr>
    </w:p>
    <w:p w14:paraId="3A1B87D6" w14:textId="7E0BDC13" w:rsidR="00153A1A" w:rsidRDefault="00153A1A" w:rsidP="00A234B5">
      <w:pPr>
        <w:spacing w:before="0" w:after="0"/>
        <w:rPr>
          <w:rFonts w:asciiTheme="minorHAnsi" w:hAnsiTheme="minorHAnsi" w:cstheme="minorHAnsi"/>
          <w:szCs w:val="22"/>
          <w:lang w:bidi="ar-SA"/>
        </w:rPr>
      </w:pPr>
    </w:p>
    <w:p w14:paraId="2806C721" w14:textId="57267662" w:rsidR="00153A1A" w:rsidRDefault="00153A1A" w:rsidP="00A234B5">
      <w:pPr>
        <w:spacing w:before="0" w:after="0"/>
        <w:rPr>
          <w:rFonts w:asciiTheme="minorHAnsi" w:hAnsiTheme="minorHAnsi" w:cstheme="minorHAnsi"/>
          <w:szCs w:val="22"/>
          <w:lang w:bidi="ar-SA"/>
        </w:rPr>
      </w:pPr>
    </w:p>
    <w:p w14:paraId="79986E2E" w14:textId="6157CF83" w:rsidR="00153A1A" w:rsidRDefault="00153A1A" w:rsidP="00A234B5">
      <w:pPr>
        <w:spacing w:before="0" w:after="0"/>
        <w:rPr>
          <w:rFonts w:asciiTheme="minorHAnsi" w:hAnsiTheme="minorHAnsi" w:cstheme="minorHAnsi"/>
          <w:szCs w:val="22"/>
          <w:lang w:bidi="ar-SA"/>
        </w:rPr>
      </w:pPr>
    </w:p>
    <w:p w14:paraId="00C0BCBF" w14:textId="77777777" w:rsidR="00AB75F1" w:rsidRPr="001C03AF" w:rsidRDefault="00AB75F1" w:rsidP="00A234B5">
      <w:pPr>
        <w:spacing w:before="0" w:after="0"/>
        <w:rPr>
          <w:rFonts w:asciiTheme="minorHAnsi" w:hAnsiTheme="minorHAnsi" w:cstheme="minorHAnsi"/>
          <w:szCs w:val="22"/>
          <w:lang w:bidi="ar-SA"/>
        </w:rPr>
      </w:pPr>
    </w:p>
    <w:p w14:paraId="21F991A0" w14:textId="77777777" w:rsidR="00C12CD9" w:rsidRPr="001C03AF" w:rsidRDefault="00C76D85" w:rsidP="00C76D85">
      <w:pPr>
        <w:pStyle w:val="Heading3"/>
        <w:numPr>
          <w:ilvl w:val="0"/>
          <w:numId w:val="0"/>
        </w:numPr>
        <w:rPr>
          <w:rFonts w:asciiTheme="minorHAnsi" w:hAnsiTheme="minorHAnsi" w:cstheme="minorHAnsi"/>
        </w:rPr>
      </w:pPr>
      <w:bookmarkStart w:id="19" w:name="_Toc305926296"/>
      <w:bookmarkStart w:id="20" w:name="_Toc325016004"/>
      <w:bookmarkStart w:id="21" w:name="_Toc84704573"/>
      <w:r>
        <w:rPr>
          <w:rFonts w:asciiTheme="minorHAnsi" w:hAnsiTheme="minorHAnsi" w:cstheme="minorHAnsi"/>
        </w:rPr>
        <w:lastRenderedPageBreak/>
        <w:t xml:space="preserve">2.2 </w:t>
      </w:r>
      <w:bookmarkEnd w:id="19"/>
      <w:bookmarkEnd w:id="20"/>
      <w:r w:rsidR="00DD7E9A">
        <w:rPr>
          <w:rFonts w:asciiTheme="minorHAnsi" w:hAnsiTheme="minorHAnsi" w:cstheme="minorHAnsi"/>
        </w:rPr>
        <w:t>Architecture</w:t>
      </w:r>
      <w:r w:rsidR="00F46B86">
        <w:rPr>
          <w:rFonts w:asciiTheme="minorHAnsi" w:hAnsiTheme="minorHAnsi" w:cstheme="minorHAnsi"/>
        </w:rPr>
        <w:t xml:space="preserve"> D</w:t>
      </w:r>
      <w:r w:rsidR="007B0B15">
        <w:rPr>
          <w:rFonts w:asciiTheme="minorHAnsi" w:hAnsiTheme="minorHAnsi" w:cstheme="minorHAnsi"/>
        </w:rPr>
        <w:t>iagram</w:t>
      </w:r>
      <w:bookmarkEnd w:id="21"/>
    </w:p>
    <w:p w14:paraId="7E5475A5" w14:textId="2DEEE5DB" w:rsidR="009F1512" w:rsidRDefault="009F1512" w:rsidP="009F1512">
      <w:pPr>
        <w:rPr>
          <w:rFonts w:asciiTheme="minorHAnsi" w:hAnsiTheme="minorHAnsi" w:cstheme="minorHAnsi"/>
          <w:noProof/>
          <w:lang w:val="en-IN" w:eastAsia="en-IN" w:bidi="ar-SA"/>
        </w:rPr>
      </w:pPr>
    </w:p>
    <w:p w14:paraId="40F4C911" w14:textId="32C3BF6D" w:rsidR="00EA1ACF" w:rsidRDefault="00D377CF" w:rsidP="009F1512">
      <w:pPr>
        <w:rPr>
          <w:rFonts w:asciiTheme="minorHAnsi" w:hAnsiTheme="minorHAnsi" w:cstheme="minorHAnsi"/>
          <w:noProof/>
          <w:lang w:val="en-IN" w:eastAsia="en-IN" w:bidi="ar-SA"/>
        </w:rPr>
      </w:pPr>
      <w:r>
        <w:rPr>
          <w:rFonts w:asciiTheme="minorHAnsi" w:hAnsiTheme="minorHAnsi" w:cstheme="minorHAnsi"/>
          <w:noProof/>
          <w:lang w:val="en-IN" w:eastAsia="en-IN" w:bidi="ar-SA"/>
        </w:rPr>
        <w:t>ss</w:t>
      </w:r>
      <w:r w:rsidR="00EA1ACF">
        <w:rPr>
          <w:rFonts w:asciiTheme="minorHAnsi" w:hAnsiTheme="minorHAnsi" w:cstheme="minorHAnsi"/>
          <w:noProof/>
          <w:lang w:val="en-IN" w:eastAsia="en-IN" w:bidi="ar-SA"/>
        </w:rPr>
        <w:drawing>
          <wp:inline distT="0" distB="0" distL="0" distR="0" wp14:anchorId="0E2B7993" wp14:editId="29A66541">
            <wp:extent cx="6105525" cy="52396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23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9420" w14:textId="2A167681" w:rsidR="006F7E8B" w:rsidRDefault="006F7E8B" w:rsidP="007F2235">
      <w:pPr>
        <w:rPr>
          <w:rFonts w:asciiTheme="minorHAnsi" w:hAnsiTheme="minorHAnsi" w:cstheme="minorHAnsi"/>
        </w:rPr>
      </w:pPr>
    </w:p>
    <w:p w14:paraId="3ACCF566" w14:textId="1D628F70" w:rsidR="006F7E8B" w:rsidRDefault="006F7E8B" w:rsidP="007F2235">
      <w:pPr>
        <w:rPr>
          <w:rFonts w:asciiTheme="minorHAnsi" w:hAnsiTheme="minorHAnsi" w:cstheme="minorHAnsi"/>
        </w:rPr>
      </w:pPr>
    </w:p>
    <w:p w14:paraId="69258377" w14:textId="5F316CE1" w:rsidR="00204DF0" w:rsidRDefault="00204DF0" w:rsidP="007F2235">
      <w:pPr>
        <w:rPr>
          <w:rFonts w:asciiTheme="minorHAnsi" w:hAnsiTheme="minorHAnsi" w:cstheme="minorHAnsi"/>
        </w:rPr>
      </w:pPr>
    </w:p>
    <w:p w14:paraId="062AEF39" w14:textId="0F738A89" w:rsidR="00204DF0" w:rsidRDefault="00204DF0" w:rsidP="007F2235">
      <w:pPr>
        <w:rPr>
          <w:rFonts w:asciiTheme="minorHAnsi" w:hAnsiTheme="minorHAnsi" w:cstheme="minorHAnsi"/>
        </w:rPr>
      </w:pPr>
    </w:p>
    <w:p w14:paraId="5E966D47" w14:textId="38AE5139" w:rsidR="00204DF0" w:rsidRDefault="00204DF0" w:rsidP="007F2235">
      <w:pPr>
        <w:rPr>
          <w:rFonts w:asciiTheme="minorHAnsi" w:hAnsiTheme="minorHAnsi" w:cstheme="minorHAnsi"/>
        </w:rPr>
      </w:pPr>
    </w:p>
    <w:p w14:paraId="126ED119" w14:textId="78A6D21D" w:rsidR="00204DF0" w:rsidRDefault="00204DF0" w:rsidP="007F2235">
      <w:pPr>
        <w:rPr>
          <w:rFonts w:asciiTheme="minorHAnsi" w:hAnsiTheme="minorHAnsi" w:cstheme="minorHAnsi"/>
        </w:rPr>
      </w:pPr>
    </w:p>
    <w:p w14:paraId="32D7A9C8" w14:textId="3AC011D4" w:rsidR="00204DF0" w:rsidRDefault="00204DF0" w:rsidP="007F2235">
      <w:pPr>
        <w:rPr>
          <w:rFonts w:asciiTheme="minorHAnsi" w:hAnsiTheme="minorHAnsi" w:cstheme="minorHAnsi"/>
        </w:rPr>
      </w:pPr>
    </w:p>
    <w:p w14:paraId="45559AE3" w14:textId="77777777" w:rsidR="00204DF0" w:rsidRPr="001C03AF" w:rsidRDefault="00204DF0" w:rsidP="007F2235">
      <w:pPr>
        <w:rPr>
          <w:rFonts w:asciiTheme="minorHAnsi" w:hAnsiTheme="minorHAnsi" w:cstheme="minorHAnsi"/>
        </w:rPr>
      </w:pPr>
    </w:p>
    <w:p w14:paraId="7140C628" w14:textId="77777777" w:rsidR="007F2235" w:rsidRPr="001C03AF" w:rsidRDefault="00970C49" w:rsidP="00970C49">
      <w:pPr>
        <w:pStyle w:val="Heading1"/>
        <w:rPr>
          <w:rFonts w:asciiTheme="minorHAnsi" w:hAnsiTheme="minorHAnsi" w:cstheme="minorHAnsi"/>
        </w:rPr>
      </w:pPr>
      <w:bookmarkStart w:id="22" w:name="_Toc84704574"/>
      <w:r w:rsidRPr="001C03AF">
        <w:rPr>
          <w:rFonts w:asciiTheme="minorHAnsi" w:hAnsiTheme="minorHAnsi" w:cstheme="minorHAnsi"/>
        </w:rPr>
        <w:lastRenderedPageBreak/>
        <w:t>Technical Documentation</w:t>
      </w:r>
      <w:bookmarkEnd w:id="22"/>
    </w:p>
    <w:p w14:paraId="5CFEDECC" w14:textId="0ED8867A" w:rsidR="00970C49" w:rsidRPr="001C03AF" w:rsidRDefault="00970C49" w:rsidP="00571F31">
      <w:pPr>
        <w:pStyle w:val="Heading2"/>
        <w:rPr>
          <w:rFonts w:asciiTheme="minorHAnsi" w:hAnsiTheme="minorHAnsi" w:cstheme="minorHAnsi"/>
        </w:rPr>
      </w:pPr>
      <w:bookmarkStart w:id="23" w:name="_Toc305926291"/>
      <w:bookmarkStart w:id="24" w:name="_Toc325015999"/>
      <w:bookmarkStart w:id="25" w:name="_Toc84704575"/>
      <w:r w:rsidRPr="001C03AF">
        <w:rPr>
          <w:rFonts w:asciiTheme="minorHAnsi" w:hAnsiTheme="minorHAnsi" w:cstheme="minorHAnsi"/>
        </w:rPr>
        <w:t>In</w:t>
      </w:r>
      <w:bookmarkEnd w:id="23"/>
      <w:bookmarkEnd w:id="24"/>
      <w:r w:rsidR="00807874">
        <w:rPr>
          <w:rFonts w:asciiTheme="minorHAnsi" w:hAnsiTheme="minorHAnsi" w:cstheme="minorHAnsi"/>
        </w:rPr>
        <w:t>stallation &amp; Process</w:t>
      </w:r>
      <w:bookmarkEnd w:id="25"/>
    </w:p>
    <w:p w14:paraId="38B61219" w14:textId="30190388" w:rsidR="005B72BE" w:rsidRPr="001C03AF" w:rsidRDefault="00D42778" w:rsidP="00C76D85">
      <w:pPr>
        <w:pStyle w:val="Heading3"/>
        <w:numPr>
          <w:ilvl w:val="0"/>
          <w:numId w:val="0"/>
        </w:numPr>
        <w:rPr>
          <w:rFonts w:asciiTheme="minorHAnsi" w:hAnsiTheme="minorHAnsi" w:cstheme="minorHAnsi"/>
        </w:rPr>
      </w:pPr>
      <w:bookmarkStart w:id="26" w:name="_Toc84704576"/>
      <w:r>
        <w:rPr>
          <w:rFonts w:asciiTheme="minorHAnsi" w:hAnsiTheme="minorHAnsi" w:cstheme="minorHAnsi"/>
        </w:rPr>
        <w:t>#</w:t>
      </w:r>
      <w:r w:rsidR="00167428" w:rsidRPr="001C03AF">
        <w:rPr>
          <w:rFonts w:asciiTheme="minorHAnsi" w:hAnsiTheme="minorHAnsi" w:cstheme="minorHAnsi"/>
        </w:rPr>
        <w:t>3.</w:t>
      </w:r>
      <w:r w:rsidR="00264B13" w:rsidRPr="001C03AF">
        <w:rPr>
          <w:rFonts w:asciiTheme="minorHAnsi" w:hAnsiTheme="minorHAnsi" w:cstheme="minorHAnsi"/>
        </w:rPr>
        <w:t>1</w:t>
      </w:r>
      <w:r w:rsidR="009B58AD">
        <w:rPr>
          <w:rFonts w:asciiTheme="minorHAnsi" w:hAnsiTheme="minorHAnsi" w:cstheme="minorHAnsi"/>
        </w:rPr>
        <w:t xml:space="preserve"> Data Ingestion</w:t>
      </w:r>
      <w:bookmarkEnd w:id="26"/>
    </w:p>
    <w:p w14:paraId="7475F00F" w14:textId="1BBBEC9F" w:rsidR="00934371" w:rsidRDefault="00934371" w:rsidP="00650335">
      <w:bookmarkStart w:id="27" w:name="_Toc316159712"/>
      <w:bookmarkStart w:id="28" w:name="_Toc316917464"/>
      <w:bookmarkStart w:id="29" w:name="_Toc314217048"/>
      <w:bookmarkStart w:id="30" w:name="_Toc314219130"/>
    </w:p>
    <w:p w14:paraId="13715214" w14:textId="3C9CF6CF" w:rsidR="00204DF0" w:rsidRPr="005F0E67" w:rsidRDefault="00204DF0" w:rsidP="00650335">
      <w:r>
        <w:t>Install Tooling:</w:t>
      </w:r>
    </w:p>
    <w:p w14:paraId="1733E24D" w14:textId="5AA3829D" w:rsidR="00712B72" w:rsidRDefault="00204DF0" w:rsidP="00204DF0">
      <w:pPr>
        <w:pStyle w:val="ListParagraph"/>
      </w:pPr>
      <w:r>
        <w:t>Kafka:</w:t>
      </w:r>
    </w:p>
    <w:p w14:paraId="4DD69C13" w14:textId="7C34FD68" w:rsidR="002D475F" w:rsidRDefault="002D475F" w:rsidP="00204DF0">
      <w:pPr>
        <w:pStyle w:val="ListParagraph"/>
      </w:pPr>
      <w:r>
        <w:t xml:space="preserve">To run Kafka and Zookeeper in the local systems below need to be </w:t>
      </w:r>
      <w:proofErr w:type="gramStart"/>
      <w:r>
        <w:t>installed :</w:t>
      </w:r>
      <w:proofErr w:type="gramEnd"/>
    </w:p>
    <w:p w14:paraId="7C7A76BE" w14:textId="3F37B714" w:rsidR="00204DF0" w:rsidRDefault="00204DF0" w:rsidP="00204DF0">
      <w:pPr>
        <w:pStyle w:val="ListParagraph"/>
        <w:numPr>
          <w:ilvl w:val="0"/>
          <w:numId w:val="31"/>
        </w:numPr>
      </w:pPr>
      <w:r>
        <w:t xml:space="preserve">Installed Java 8 version and </w:t>
      </w:r>
      <w:r w:rsidR="002D475F">
        <w:t>set</w:t>
      </w:r>
      <w:r>
        <w:t xml:space="preserve"> the</w:t>
      </w:r>
      <w:r w:rsidR="002D475F">
        <w:t xml:space="preserve"> user variables and system variables</w:t>
      </w:r>
      <w:r>
        <w:t xml:space="preserve"> Path</w:t>
      </w:r>
      <w:r w:rsidR="002D475F">
        <w:t>.</w:t>
      </w:r>
    </w:p>
    <w:p w14:paraId="149EDB7D" w14:textId="742F4A8B" w:rsidR="002D475F" w:rsidRPr="002D475F" w:rsidRDefault="002D475F" w:rsidP="002D475F">
      <w:pPr>
        <w:pStyle w:val="ListParagraph"/>
        <w:numPr>
          <w:ilvl w:val="0"/>
          <w:numId w:val="31"/>
        </w:numPr>
      </w:pPr>
      <w:r>
        <w:t xml:space="preserve">Installed Kafka from </w:t>
      </w:r>
      <w:hyperlink r:id="rId12" w:history="1">
        <w:r w:rsidRPr="00560178">
          <w:rPr>
            <w:rStyle w:val="Hyperlink"/>
            <w:szCs w:val="22"/>
          </w:rPr>
          <w:t>https://archive.apache.org/dist/kafka/2.8.1/kafka_2.13-2.8.1.tgz</w:t>
        </w:r>
      </w:hyperlink>
    </w:p>
    <w:p w14:paraId="554BBD4B" w14:textId="152BC59B" w:rsidR="002D475F" w:rsidRPr="00CD502C" w:rsidRDefault="002D475F" w:rsidP="002D475F">
      <w:pPr>
        <w:pStyle w:val="ListParagraph"/>
        <w:numPr>
          <w:ilvl w:val="0"/>
          <w:numId w:val="31"/>
        </w:numPr>
      </w:pPr>
      <w:r>
        <w:rPr>
          <w:szCs w:val="22"/>
        </w:rPr>
        <w:t xml:space="preserve">Configured </w:t>
      </w:r>
      <w:proofErr w:type="spellStart"/>
      <w:r>
        <w:rPr>
          <w:szCs w:val="22"/>
        </w:rPr>
        <w:t>MongoSinkConnector</w:t>
      </w:r>
      <w:proofErr w:type="spellEnd"/>
      <w:r w:rsidR="002F4B99">
        <w:rPr>
          <w:szCs w:val="22"/>
        </w:rPr>
        <w:t xml:space="preserve"> and </w:t>
      </w:r>
      <w:proofErr w:type="spellStart"/>
      <w:proofErr w:type="gramStart"/>
      <w:r w:rsidR="002F4B99">
        <w:rPr>
          <w:szCs w:val="22"/>
        </w:rPr>
        <w:t>stand alone</w:t>
      </w:r>
      <w:proofErr w:type="spellEnd"/>
      <w:proofErr w:type="gramEnd"/>
      <w:r w:rsidR="002F4B99">
        <w:rPr>
          <w:szCs w:val="22"/>
        </w:rPr>
        <w:t xml:space="preserve"> bare properties </w:t>
      </w:r>
      <w:r w:rsidR="00CD502C">
        <w:rPr>
          <w:szCs w:val="22"/>
        </w:rPr>
        <w:t xml:space="preserve">in the </w:t>
      </w:r>
      <w:proofErr w:type="spellStart"/>
      <w:r w:rsidR="00CD502C">
        <w:rPr>
          <w:szCs w:val="22"/>
        </w:rPr>
        <w:t>kafka</w:t>
      </w:r>
      <w:proofErr w:type="spellEnd"/>
      <w:r w:rsidR="00CD502C">
        <w:rPr>
          <w:szCs w:val="22"/>
        </w:rPr>
        <w:t>/config by changing the parameter values as mentioned in the screenshot.</w:t>
      </w:r>
    </w:p>
    <w:p w14:paraId="7F7408DF" w14:textId="111E6A98" w:rsidR="00CD502C" w:rsidRPr="002F4B99" w:rsidRDefault="00CD502C" w:rsidP="00CD502C">
      <w:pPr>
        <w:pStyle w:val="ListParagraph"/>
        <w:ind w:left="1440"/>
      </w:pPr>
      <w:r>
        <w:rPr>
          <w:noProof/>
        </w:rPr>
        <w:drawing>
          <wp:inline distT="0" distB="0" distL="0" distR="0" wp14:anchorId="56EBF487" wp14:editId="2DCD06F4">
            <wp:extent cx="5486400" cy="17778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7523" cy="180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50A2" w14:textId="0C57BC8E" w:rsidR="00FE4850" w:rsidRDefault="00FE4850" w:rsidP="00FE4850">
      <w:pPr>
        <w:pStyle w:val="ListParagraph"/>
        <w:numPr>
          <w:ilvl w:val="0"/>
          <w:numId w:val="31"/>
        </w:numPr>
      </w:pPr>
      <w:r>
        <w:t xml:space="preserve">Downloaded the jar file from the below link and placed it in the path </w:t>
      </w:r>
      <w:proofErr w:type="spellStart"/>
      <w:r>
        <w:t>kafka</w:t>
      </w:r>
      <w:proofErr w:type="spellEnd"/>
      <w:r>
        <w:t>/lib.</w:t>
      </w:r>
    </w:p>
    <w:p w14:paraId="1C290323" w14:textId="646E969B" w:rsidR="002F4B99" w:rsidRDefault="00BA51FC" w:rsidP="002F4B99">
      <w:pPr>
        <w:pStyle w:val="ListParagraph"/>
        <w:ind w:left="1440"/>
      </w:pPr>
      <w:hyperlink r:id="rId14" w:history="1">
        <w:r w:rsidR="00FE4850" w:rsidRPr="00560178">
          <w:rPr>
            <w:rStyle w:val="Hyperlink"/>
          </w:rPr>
          <w:t>https://repo1.maven.org/maven2/org/mongodb/kafka/mongo-kafka-connect/1.6.1/</w:t>
        </w:r>
      </w:hyperlink>
    </w:p>
    <w:p w14:paraId="588509E6" w14:textId="77777777" w:rsidR="002F4B99" w:rsidRDefault="002F4B99" w:rsidP="00204DF0">
      <w:pPr>
        <w:pStyle w:val="ListParagraph"/>
      </w:pPr>
    </w:p>
    <w:p w14:paraId="351E2D84" w14:textId="02D9B305" w:rsidR="00204DF0" w:rsidRDefault="00204DF0" w:rsidP="00204DF0">
      <w:pPr>
        <w:pStyle w:val="ListParagraph"/>
      </w:pPr>
      <w:proofErr w:type="spellStart"/>
      <w:r>
        <w:t>MonoDB</w:t>
      </w:r>
      <w:proofErr w:type="spellEnd"/>
      <w:r>
        <w:t>:</w:t>
      </w:r>
    </w:p>
    <w:p w14:paraId="74B580F5" w14:textId="2CC713DD" w:rsidR="002F4B99" w:rsidRDefault="002F4B99" w:rsidP="00204DF0">
      <w:pPr>
        <w:pStyle w:val="ListParagraph"/>
      </w:pPr>
      <w:r>
        <w:t>Installed Community edition of Mongo DB using link below:</w:t>
      </w:r>
    </w:p>
    <w:p w14:paraId="678FF0C1" w14:textId="3765B9A0" w:rsidR="002F4B99" w:rsidRDefault="00BA51FC" w:rsidP="00204DF0">
      <w:pPr>
        <w:pStyle w:val="ListParagraph"/>
      </w:pPr>
      <w:hyperlink r:id="rId15" w:history="1">
        <w:r w:rsidR="002F4B99" w:rsidRPr="002F4B99">
          <w:rPr>
            <w:rStyle w:val="Hyperlink"/>
          </w:rPr>
          <w:t>https://www.mongodb.com/try/download/community</w:t>
        </w:r>
      </w:hyperlink>
    </w:p>
    <w:p w14:paraId="09FFE650" w14:textId="77777777" w:rsidR="00204DF0" w:rsidRDefault="00204DF0" w:rsidP="00204DF0">
      <w:pPr>
        <w:pStyle w:val="ListParagraph"/>
      </w:pPr>
    </w:p>
    <w:p w14:paraId="55A24860" w14:textId="2CA6D9C8" w:rsidR="00204DF0" w:rsidRDefault="00204DF0" w:rsidP="00204DF0">
      <w:pPr>
        <w:pStyle w:val="ListParagraph"/>
      </w:pPr>
    </w:p>
    <w:p w14:paraId="17FDA4BA" w14:textId="19D49F77" w:rsidR="00204DF0" w:rsidRDefault="00204DF0" w:rsidP="00204DF0">
      <w:pPr>
        <w:pStyle w:val="ListParagraph"/>
      </w:pPr>
      <w:r>
        <w:t>Python:</w:t>
      </w:r>
    </w:p>
    <w:p w14:paraId="65D080CF" w14:textId="49B65433" w:rsidR="002C5CA0" w:rsidRDefault="00E517CF" w:rsidP="002C5CA0">
      <w:pPr>
        <w:pStyle w:val="ListParagraph"/>
        <w:numPr>
          <w:ilvl w:val="0"/>
          <w:numId w:val="31"/>
        </w:numPr>
      </w:pPr>
      <w:r>
        <w:t xml:space="preserve">Installed pip </w:t>
      </w:r>
      <w:proofErr w:type="spellStart"/>
      <w:r>
        <w:t>pacakges</w:t>
      </w:r>
      <w:proofErr w:type="spellEnd"/>
      <w:r>
        <w:t xml:space="preserve"> re</w:t>
      </w:r>
      <w:r w:rsidR="002C5CA0">
        <w:t xml:space="preserve">quests, </w:t>
      </w:r>
      <w:proofErr w:type="spellStart"/>
      <w:proofErr w:type="gramStart"/>
      <w:r w:rsidR="002C5CA0">
        <w:t>json</w:t>
      </w:r>
      <w:r w:rsidR="009160CB">
        <w:t>,kafkapython</w:t>
      </w:r>
      <w:proofErr w:type="spellEnd"/>
      <w:proofErr w:type="gramEnd"/>
      <w:r w:rsidR="002C5CA0">
        <w:t>.</w:t>
      </w:r>
    </w:p>
    <w:p w14:paraId="55E5C049" w14:textId="1AC68DCB" w:rsidR="002C5CA0" w:rsidRDefault="002C5CA0" w:rsidP="002C5CA0">
      <w:r>
        <w:t>Steps for fetching Data:</w:t>
      </w:r>
    </w:p>
    <w:p w14:paraId="4E3A7717" w14:textId="34066789" w:rsidR="007C0F00" w:rsidRDefault="007C0F00" w:rsidP="007C0F00">
      <w:pPr>
        <w:ind w:firstLine="720"/>
      </w:pPr>
      <w:r>
        <w:t xml:space="preserve">Run the below commands after changing the </w:t>
      </w:r>
      <w:proofErr w:type="spellStart"/>
      <w:r w:rsidRPr="007C0F00">
        <w:t>Path:cd</w:t>
      </w:r>
      <w:proofErr w:type="spellEnd"/>
      <w:r w:rsidRPr="007C0F00">
        <w:t xml:space="preserve"> D:\kafka\bin\windows</w:t>
      </w:r>
      <w:r>
        <w:t>.</w:t>
      </w:r>
    </w:p>
    <w:p w14:paraId="593EB274" w14:textId="3BF933F4" w:rsidR="002C5CA0" w:rsidRDefault="002C5CA0" w:rsidP="002C5CA0">
      <w:pPr>
        <w:pStyle w:val="ListParagraph"/>
        <w:numPr>
          <w:ilvl w:val="0"/>
          <w:numId w:val="31"/>
        </w:numPr>
      </w:pPr>
      <w:r w:rsidRPr="002C5CA0">
        <w:t>ter-1: zookeeper-server-start.bat ../../config/</w:t>
      </w:r>
      <w:proofErr w:type="spellStart"/>
      <w:r w:rsidRPr="002C5CA0">
        <w:t>zookeeper.properties</w:t>
      </w:r>
      <w:proofErr w:type="spellEnd"/>
    </w:p>
    <w:p w14:paraId="624AEE8E" w14:textId="7910E177" w:rsidR="002C5CA0" w:rsidRDefault="002C5CA0" w:rsidP="002C5CA0">
      <w:pPr>
        <w:pStyle w:val="ListParagraph"/>
        <w:numPr>
          <w:ilvl w:val="0"/>
          <w:numId w:val="31"/>
        </w:numPr>
      </w:pPr>
      <w:r w:rsidRPr="002C5CA0">
        <w:t>ter-2: kafka-server-start.bat ../../config/</w:t>
      </w:r>
      <w:proofErr w:type="spellStart"/>
      <w:r w:rsidRPr="002C5CA0">
        <w:t>server.properties</w:t>
      </w:r>
      <w:proofErr w:type="spellEnd"/>
    </w:p>
    <w:p w14:paraId="4D228FDC" w14:textId="77777777" w:rsidR="002C5CA0" w:rsidRDefault="002C5CA0" w:rsidP="002C5CA0">
      <w:pPr>
        <w:pStyle w:val="ListParagraph"/>
        <w:numPr>
          <w:ilvl w:val="0"/>
          <w:numId w:val="31"/>
        </w:numPr>
      </w:pPr>
      <w:r w:rsidRPr="002C5CA0">
        <w:t xml:space="preserve">ter-3: </w:t>
      </w:r>
    </w:p>
    <w:p w14:paraId="17A67A4F" w14:textId="74507196" w:rsidR="002C5CA0" w:rsidRDefault="002C5CA0" w:rsidP="002C5CA0">
      <w:pPr>
        <w:pStyle w:val="ListParagraph"/>
        <w:numPr>
          <w:ilvl w:val="0"/>
          <w:numId w:val="32"/>
        </w:numPr>
      </w:pPr>
      <w:r w:rsidRPr="002C5CA0">
        <w:t>kafka-topics.bat --create --zookeeper localhost:2181 --replication-factor 1 --partitions 1 --topic news</w:t>
      </w:r>
    </w:p>
    <w:p w14:paraId="428DB943" w14:textId="796C4034" w:rsidR="002C5CA0" w:rsidRDefault="002C5CA0" w:rsidP="002C5CA0">
      <w:pPr>
        <w:pStyle w:val="ListParagraph"/>
        <w:numPr>
          <w:ilvl w:val="0"/>
          <w:numId w:val="32"/>
        </w:numPr>
      </w:pPr>
      <w:r w:rsidRPr="002C5CA0">
        <w:t>connect-standalone.bat ../../config/connect-</w:t>
      </w:r>
      <w:proofErr w:type="spellStart"/>
      <w:r w:rsidRPr="002C5CA0">
        <w:t>standalone_bare.properties</w:t>
      </w:r>
      <w:proofErr w:type="spellEnd"/>
      <w:r w:rsidRPr="002C5CA0">
        <w:t xml:space="preserve"> ../../config/</w:t>
      </w:r>
      <w:proofErr w:type="spellStart"/>
      <w:r w:rsidRPr="002C5CA0">
        <w:t>MongoSinkConnector.properties</w:t>
      </w:r>
      <w:proofErr w:type="spellEnd"/>
    </w:p>
    <w:p w14:paraId="79582A48" w14:textId="54A7EA6E" w:rsidR="00950CE7" w:rsidRDefault="002C5CA0" w:rsidP="00772B4A">
      <w:pPr>
        <w:pStyle w:val="ListParagraph"/>
        <w:numPr>
          <w:ilvl w:val="0"/>
          <w:numId w:val="33"/>
        </w:numPr>
      </w:pPr>
      <w:r w:rsidRPr="002C5CA0">
        <w:t>ter-4: kafka-console-producer.bat --broker-list localhost:9092 --topic news</w:t>
      </w:r>
    </w:p>
    <w:p w14:paraId="1DB617C3" w14:textId="219A85B2" w:rsidR="001C7F12" w:rsidRPr="001C03AF" w:rsidRDefault="001C7F12" w:rsidP="001C7F12">
      <w:pPr>
        <w:pStyle w:val="Heading3"/>
        <w:numPr>
          <w:ilvl w:val="0"/>
          <w:numId w:val="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#</w:t>
      </w:r>
      <w:r w:rsidRPr="001C03AF">
        <w:rPr>
          <w:rFonts w:asciiTheme="minorHAnsi" w:hAnsiTheme="minorHAnsi" w:cstheme="minorHAnsi"/>
        </w:rPr>
        <w:t>3.</w:t>
      </w:r>
      <w:r>
        <w:rPr>
          <w:rFonts w:asciiTheme="minorHAnsi" w:hAnsiTheme="minorHAnsi" w:cstheme="minorHAnsi"/>
        </w:rPr>
        <w:t>2 Data preparation</w:t>
      </w:r>
    </w:p>
    <w:p w14:paraId="6DBA5EB1" w14:textId="77777777" w:rsidR="001C7F12" w:rsidRDefault="001C7F12" w:rsidP="001C7F12"/>
    <w:p w14:paraId="21CF97C0" w14:textId="77777777" w:rsidR="001C7F12" w:rsidRPr="005F0E67" w:rsidRDefault="001C7F12" w:rsidP="001C7F12">
      <w:r>
        <w:t>Install Tooling:</w:t>
      </w:r>
    </w:p>
    <w:p w14:paraId="03A14BE0" w14:textId="604BAA07" w:rsidR="001C7F12" w:rsidRPr="002F4B99" w:rsidRDefault="001C7F12" w:rsidP="001C7F12">
      <w:pPr>
        <w:pStyle w:val="ListParagraph"/>
        <w:ind w:left="1440"/>
      </w:pPr>
    </w:p>
    <w:p w14:paraId="5DE88798" w14:textId="33647778" w:rsidR="001C7F12" w:rsidRDefault="001C7F12" w:rsidP="001C7F12">
      <w:pPr>
        <w:pStyle w:val="ListParagraph"/>
        <w:numPr>
          <w:ilvl w:val="0"/>
          <w:numId w:val="31"/>
        </w:numPr>
      </w:pPr>
      <w:r>
        <w:t xml:space="preserve">Downloaded the jar file from the below link and placed it in </w:t>
      </w:r>
      <w:r w:rsidR="00220481">
        <w:t xml:space="preserve">folder containing </w:t>
      </w:r>
      <w:proofErr w:type="spellStart"/>
      <w:r w:rsidR="00220481">
        <w:t>py</w:t>
      </w:r>
      <w:r w:rsidR="00B62297">
        <w:t>spark</w:t>
      </w:r>
      <w:proofErr w:type="spellEnd"/>
      <w:r w:rsidR="00220481">
        <w:t xml:space="preserve"> file</w:t>
      </w:r>
      <w:r>
        <w:t>.</w:t>
      </w:r>
    </w:p>
    <w:p w14:paraId="3CA6CD67" w14:textId="2DFCA3A9" w:rsidR="001C7F12" w:rsidRDefault="001C7F12" w:rsidP="001C7F12">
      <w:pPr>
        <w:ind w:left="1080"/>
      </w:pPr>
      <w:r w:rsidRPr="001C7F12">
        <w:t>https://repo1.maven.org/maven2/org/mongodb/spark/mongo-spark-connector_2.12/3.0.1/</w:t>
      </w:r>
    </w:p>
    <w:p w14:paraId="6622B392" w14:textId="77777777" w:rsidR="001C7F12" w:rsidRDefault="001C7F12" w:rsidP="001C7F12">
      <w:pPr>
        <w:pStyle w:val="ListParagraph"/>
      </w:pPr>
    </w:p>
    <w:p w14:paraId="2FBC15E5" w14:textId="165F031F" w:rsidR="001C7F12" w:rsidRDefault="00BA51FC" w:rsidP="001C7F12">
      <w:pPr>
        <w:pStyle w:val="ListParagraph"/>
        <w:numPr>
          <w:ilvl w:val="0"/>
          <w:numId w:val="31"/>
        </w:numPr>
      </w:pPr>
      <w:hyperlink r:id="rId16" w:history="1">
        <w:r w:rsidR="00825757" w:rsidRPr="006D5E31">
          <w:rPr>
            <w:rStyle w:val="Hyperlink"/>
          </w:rPr>
          <w:t>https://repo1.maven.org/maven2/org/mongodb/spark/mongo-spark-connector_2.12/3.0.1/mongo-spark-connector_2.12-3.0.1.jar</w:t>
        </w:r>
      </w:hyperlink>
      <w:r w:rsidR="001C7F12">
        <w:t>.</w:t>
      </w:r>
    </w:p>
    <w:p w14:paraId="56076E63" w14:textId="42E3CBC3" w:rsidR="00043F92" w:rsidRDefault="00043F92" w:rsidP="001C7F12">
      <w:pPr>
        <w:pStyle w:val="ListParagraph"/>
        <w:numPr>
          <w:ilvl w:val="0"/>
          <w:numId w:val="31"/>
        </w:numPr>
      </w:pPr>
      <w:r w:rsidRPr="00043F92">
        <w:t>https://repo1.maven.org/maven2/org/mongodb/bson/</w:t>
      </w:r>
    </w:p>
    <w:p w14:paraId="296B3219" w14:textId="211358E7" w:rsidR="00825757" w:rsidRDefault="00825757" w:rsidP="00825757">
      <w:r>
        <w:t>Source data:</w:t>
      </w:r>
    </w:p>
    <w:p w14:paraId="7E46621E" w14:textId="1FA272B5" w:rsidR="00825757" w:rsidRDefault="00BA51FC" w:rsidP="00825757">
      <w:pPr>
        <w:rPr>
          <w:rStyle w:val="Hyperlink"/>
        </w:rPr>
      </w:pPr>
      <w:hyperlink r:id="rId17" w:history="1">
        <w:r w:rsidR="00743B7D" w:rsidRPr="006D5E31">
          <w:rPr>
            <w:rStyle w:val="Hyperlink"/>
          </w:rPr>
          <w:t>https://mediastack.com/documentations</w:t>
        </w:r>
      </w:hyperlink>
    </w:p>
    <w:p w14:paraId="36174360" w14:textId="35808780" w:rsidR="00C11A24" w:rsidRDefault="00C11A24" w:rsidP="00825757">
      <w:pPr>
        <w:rPr>
          <w:rStyle w:val="Hyperlink"/>
        </w:rPr>
      </w:pPr>
    </w:p>
    <w:p w14:paraId="1EDB1A3C" w14:textId="568A3661" w:rsidR="00C11A24" w:rsidRDefault="00C11A24" w:rsidP="00825757">
      <w:pPr>
        <w:rPr>
          <w:rStyle w:val="Hyperlink"/>
        </w:rPr>
      </w:pPr>
    </w:p>
    <w:p w14:paraId="0F550520" w14:textId="0E741E78" w:rsidR="00C11A24" w:rsidRDefault="00C11A24" w:rsidP="00825757">
      <w:pPr>
        <w:rPr>
          <w:rStyle w:val="Hyperlink"/>
        </w:rPr>
      </w:pPr>
      <w:r>
        <w:rPr>
          <w:rStyle w:val="Hyperlink"/>
        </w:rPr>
        <w:t>challenges:</w:t>
      </w:r>
    </w:p>
    <w:p w14:paraId="7B72697C" w14:textId="77777777" w:rsidR="00C11A24" w:rsidRDefault="00C11A24" w:rsidP="007252F6">
      <w:pPr>
        <w:pStyle w:val="ListParagraph"/>
        <w:numPr>
          <w:ilvl w:val="0"/>
          <w:numId w:val="34"/>
        </w:numPr>
      </w:pPr>
      <w:proofErr w:type="gramStart"/>
      <w:r>
        <w:t>py4j.protocol.Py</w:t>
      </w:r>
      <w:proofErr w:type="gramEnd"/>
      <w:r>
        <w:t>4JJavaError: An error occurred while calling o39.load.</w:t>
      </w:r>
    </w:p>
    <w:p w14:paraId="17C19F1D" w14:textId="08E3D98E" w:rsidR="00C11A24" w:rsidRDefault="00C11A24" w:rsidP="007252F6">
      <w:pPr>
        <w:pStyle w:val="ListParagraph"/>
      </w:pPr>
      <w:r>
        <w:t xml:space="preserve">: </w:t>
      </w:r>
      <w:proofErr w:type="spellStart"/>
      <w:proofErr w:type="gramStart"/>
      <w:r>
        <w:t>java.lang</w:t>
      </w:r>
      <w:proofErr w:type="gramEnd"/>
      <w:r>
        <w:t>.ClassNotFoundException</w:t>
      </w:r>
      <w:proofErr w:type="spellEnd"/>
      <w:r>
        <w:t>: Failed to find data source: mongo.</w:t>
      </w:r>
    </w:p>
    <w:p w14:paraId="281DD5FC" w14:textId="1BA6DD45" w:rsidR="007B4D45" w:rsidRDefault="007B4D45" w:rsidP="00C11A24"/>
    <w:p w14:paraId="6B8366CC" w14:textId="750411FC" w:rsidR="007B4D45" w:rsidRDefault="007B4D45" w:rsidP="00C11A24">
      <w:r>
        <w:rPr>
          <w:noProof/>
        </w:rPr>
        <w:drawing>
          <wp:inline distT="0" distB="0" distL="0" distR="0" wp14:anchorId="3832D94C" wp14:editId="7DC0B3AA">
            <wp:extent cx="6172200" cy="3470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DBA6" w14:textId="77777777" w:rsidR="00C11A24" w:rsidRDefault="00C11A24" w:rsidP="00825757"/>
    <w:p w14:paraId="19B06A75" w14:textId="77777777" w:rsidR="00743B7D" w:rsidRDefault="00743B7D" w:rsidP="00825757"/>
    <w:p w14:paraId="30184BC0" w14:textId="77777777" w:rsidR="007252F6" w:rsidRPr="007252F6" w:rsidRDefault="007252F6" w:rsidP="007252F6">
      <w:pPr>
        <w:pStyle w:val="ListParagraph"/>
        <w:numPr>
          <w:ilvl w:val="0"/>
          <w:numId w:val="34"/>
        </w:numPr>
      </w:pPr>
      <w:proofErr w:type="gramStart"/>
      <w:r>
        <w:rPr>
          <w:rFonts w:ascii="Roboto" w:hAnsi="Roboto"/>
          <w:color w:val="202124"/>
          <w:sz w:val="20"/>
          <w:shd w:val="clear" w:color="auto" w:fill="FFFFFF"/>
        </w:rPr>
        <w:lastRenderedPageBreak/>
        <w:t>py4j.protocol.Py</w:t>
      </w:r>
      <w:proofErr w:type="gramEnd"/>
      <w:r>
        <w:rPr>
          <w:rFonts w:ascii="Roboto" w:hAnsi="Roboto"/>
          <w:color w:val="202124"/>
          <w:sz w:val="20"/>
          <w:shd w:val="clear" w:color="auto" w:fill="FFFFFF"/>
        </w:rPr>
        <w:t xml:space="preserve">4JJavaError: </w:t>
      </w:r>
    </w:p>
    <w:p w14:paraId="019AFD31" w14:textId="6EA617FE" w:rsidR="001C7F12" w:rsidRDefault="007252F6" w:rsidP="007252F6">
      <w:pPr>
        <w:pStyle w:val="ListParagraph"/>
        <w:rPr>
          <w:rFonts w:ascii="Roboto" w:hAnsi="Roboto"/>
          <w:color w:val="202124"/>
          <w:sz w:val="20"/>
          <w:shd w:val="clear" w:color="auto" w:fill="FFFFFF"/>
        </w:rPr>
      </w:pPr>
      <w:r>
        <w:rPr>
          <w:rFonts w:ascii="Roboto" w:hAnsi="Roboto"/>
          <w:color w:val="202124"/>
          <w:sz w:val="20"/>
          <w:shd w:val="clear" w:color="auto" w:fill="FFFFFF"/>
        </w:rPr>
        <w:t>An</w:t>
      </w:r>
      <w:r>
        <w:rPr>
          <w:rFonts w:ascii="Roboto" w:hAnsi="Roboto"/>
          <w:color w:val="202124"/>
          <w:sz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hd w:val="clear" w:color="auto" w:fill="FFFFFF"/>
        </w:rPr>
        <w:t>error occurred while calling o39.load</w:t>
      </w:r>
      <w:proofErr w:type="gramStart"/>
      <w:r>
        <w:rPr>
          <w:rFonts w:ascii="Roboto" w:hAnsi="Roboto"/>
          <w:color w:val="202124"/>
          <w:sz w:val="20"/>
          <w:shd w:val="clear" w:color="auto" w:fill="FFFFFF"/>
        </w:rPr>
        <w:t>. :</w:t>
      </w:r>
      <w:proofErr w:type="gramEnd"/>
      <w:r>
        <w:rPr>
          <w:rFonts w:ascii="Roboto" w:hAnsi="Roboto"/>
          <w:color w:val="202124"/>
          <w:sz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hd w:val="clear" w:color="auto" w:fill="FFFFFF"/>
        </w:rPr>
        <w:t>java.lang.NoClassDefFoundError</w:t>
      </w:r>
      <w:proofErr w:type="spellEnd"/>
      <w:r>
        <w:rPr>
          <w:rFonts w:ascii="Roboto" w:hAnsi="Roboto"/>
          <w:color w:val="202124"/>
          <w:sz w:val="20"/>
          <w:shd w:val="clear" w:color="auto" w:fill="FFFFFF"/>
        </w:rPr>
        <w:t>: com/</w:t>
      </w:r>
      <w:proofErr w:type="spellStart"/>
      <w:r>
        <w:rPr>
          <w:rFonts w:ascii="Roboto" w:hAnsi="Roboto"/>
          <w:color w:val="202124"/>
          <w:sz w:val="20"/>
          <w:shd w:val="clear" w:color="auto" w:fill="FFFFFF"/>
        </w:rPr>
        <w:t>mongodb</w:t>
      </w:r>
      <w:proofErr w:type="spellEnd"/>
      <w:r>
        <w:rPr>
          <w:rFonts w:ascii="Roboto" w:hAnsi="Roboto"/>
          <w:color w:val="202124"/>
          <w:sz w:val="20"/>
          <w:shd w:val="clear" w:color="auto" w:fill="FFFFFF"/>
        </w:rPr>
        <w:t>/connection/</w:t>
      </w:r>
      <w:proofErr w:type="spellStart"/>
      <w:r>
        <w:rPr>
          <w:rFonts w:ascii="Roboto" w:hAnsi="Roboto"/>
          <w:color w:val="202124"/>
          <w:sz w:val="20"/>
          <w:shd w:val="clear" w:color="auto" w:fill="FFFFFF"/>
        </w:rPr>
        <w:t>DefaultClusterFactory</w:t>
      </w:r>
      <w:proofErr w:type="spellEnd"/>
    </w:p>
    <w:bookmarkEnd w:id="12"/>
    <w:bookmarkEnd w:id="13"/>
    <w:bookmarkEnd w:id="14"/>
    <w:bookmarkEnd w:id="15"/>
    <w:bookmarkEnd w:id="16"/>
    <w:bookmarkEnd w:id="27"/>
    <w:bookmarkEnd w:id="28"/>
    <w:bookmarkEnd w:id="29"/>
    <w:bookmarkEnd w:id="30"/>
    <w:p w14:paraId="74F353B8" w14:textId="0EC4368D" w:rsidR="001D5364" w:rsidRDefault="001D5364" w:rsidP="007252F6">
      <w:pPr>
        <w:pStyle w:val="ListParagraph"/>
        <w:rPr>
          <w:rFonts w:ascii="Roboto" w:hAnsi="Roboto"/>
          <w:color w:val="202124"/>
          <w:sz w:val="20"/>
          <w:shd w:val="clear" w:color="auto" w:fill="FFFFFF"/>
        </w:rPr>
      </w:pPr>
    </w:p>
    <w:p w14:paraId="6427A223" w14:textId="2EFB82EB" w:rsidR="001D5364" w:rsidRPr="00772B4A" w:rsidRDefault="001D5364" w:rsidP="007252F6">
      <w:pPr>
        <w:pStyle w:val="ListParagraph"/>
      </w:pPr>
    </w:p>
    <w:p w14:paraId="48D95D6B" w14:textId="502E17A4" w:rsidR="00034E94" w:rsidRDefault="0099459A" w:rsidP="00034E94">
      <w:r>
        <w:t>Jars:</w:t>
      </w:r>
    </w:p>
    <w:p w14:paraId="12D13463" w14:textId="1C6BEF7E" w:rsidR="0099459A" w:rsidRPr="00772B4A" w:rsidRDefault="00BA51FC" w:rsidP="00034E94">
      <w:hyperlink r:id="rId19" w:tgtFrame="_blank" w:history="1">
        <w:r>
          <w:rPr>
            <w:rStyle w:val="Hyperlink"/>
            <w:rFonts w:ascii="Roboto" w:hAnsi="Roboto"/>
            <w:color w:val="3367D6"/>
            <w:sz w:val="20"/>
            <w:shd w:val="clear" w:color="auto" w:fill="FFFFFF"/>
          </w:rPr>
          <w:t>https://repo1.maven.org/maven2/org/mongodb/mongo-java-driver/3.12.10/mongo-java-driver-3.12.10.jar</w:t>
        </w:r>
      </w:hyperlink>
      <w:r>
        <w:rPr>
          <w:rFonts w:ascii="Roboto" w:hAnsi="Roboto"/>
          <w:color w:val="202124"/>
          <w:sz w:val="20"/>
          <w:shd w:val="clear" w:color="auto" w:fill="FFFFFF"/>
        </w:rPr>
        <w:t xml:space="preserve"> </w:t>
      </w:r>
      <w:hyperlink r:id="rId20" w:tgtFrame="_blank" w:history="1">
        <w:r>
          <w:rPr>
            <w:rStyle w:val="Hyperlink"/>
            <w:rFonts w:ascii="Roboto" w:hAnsi="Roboto"/>
            <w:color w:val="3367D6"/>
            <w:sz w:val="20"/>
            <w:shd w:val="clear" w:color="auto" w:fill="FFFFFF"/>
          </w:rPr>
          <w:t>https://repo1.maven.org/maven2/org/mongodb/mongodb-driver-core/4.3.1/mongodb-driver-core-4.3.1.jar</w:t>
        </w:r>
      </w:hyperlink>
      <w:r>
        <w:rPr>
          <w:rFonts w:ascii="Roboto" w:hAnsi="Roboto"/>
          <w:color w:val="202124"/>
          <w:sz w:val="20"/>
          <w:shd w:val="clear" w:color="auto" w:fill="FFFFFF"/>
        </w:rPr>
        <w:t xml:space="preserve"> </w:t>
      </w:r>
      <w:hyperlink r:id="rId21" w:tgtFrame="_blank" w:history="1">
        <w:r>
          <w:rPr>
            <w:rStyle w:val="Hyperlink"/>
            <w:rFonts w:ascii="Roboto" w:hAnsi="Roboto"/>
            <w:color w:val="3367D6"/>
            <w:sz w:val="20"/>
            <w:shd w:val="clear" w:color="auto" w:fill="FFFFFF"/>
          </w:rPr>
          <w:t>https://repo1.maven.org/maven2/org/mongodb/bson/4.3.1/bson-4.3.1.jar</w:t>
        </w:r>
      </w:hyperlink>
    </w:p>
    <w:sectPr w:rsidR="0099459A" w:rsidRPr="00772B4A" w:rsidSect="00C336B7">
      <w:headerReference w:type="default" r:id="rId22"/>
      <w:footerReference w:type="default" r:id="rId23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58DE2" w14:textId="77777777" w:rsidR="0065055E" w:rsidRDefault="0065055E" w:rsidP="0099058A">
      <w:pPr>
        <w:spacing w:after="0"/>
      </w:pPr>
      <w:r>
        <w:separator/>
      </w:r>
    </w:p>
  </w:endnote>
  <w:endnote w:type="continuationSeparator" w:id="0">
    <w:p w14:paraId="62406DF7" w14:textId="77777777" w:rsidR="0065055E" w:rsidRDefault="0065055E" w:rsidP="009905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Medium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1F6B3" w14:textId="77777777" w:rsidR="00B1494F" w:rsidRDefault="00B1494F" w:rsidP="00E139FB">
    <w:pPr>
      <w:pStyle w:val="Footer"/>
      <w:tabs>
        <w:tab w:val="clear" w:pos="4320"/>
        <w:tab w:val="clear" w:pos="8640"/>
        <w:tab w:val="center" w:pos="4680"/>
      </w:tabs>
      <w:jc w:val="right"/>
      <w:rPr>
        <w:sz w:val="18"/>
        <w:szCs w:val="18"/>
      </w:rPr>
    </w:pPr>
    <w:r w:rsidRPr="0099058A">
      <w:rPr>
        <w:sz w:val="18"/>
        <w:szCs w:val="18"/>
      </w:rPr>
      <w:fldChar w:fldCharType="begin"/>
    </w:r>
    <w:r w:rsidRPr="0099058A">
      <w:rPr>
        <w:sz w:val="18"/>
        <w:szCs w:val="18"/>
      </w:rPr>
      <w:instrText xml:space="preserve"> PAGE   \* MERGEFORMAT </w:instrText>
    </w:r>
    <w:r w:rsidRPr="0099058A">
      <w:rPr>
        <w:sz w:val="18"/>
        <w:szCs w:val="18"/>
      </w:rPr>
      <w:fldChar w:fldCharType="separate"/>
    </w:r>
    <w:r w:rsidR="009440F4">
      <w:rPr>
        <w:noProof/>
        <w:sz w:val="18"/>
        <w:szCs w:val="18"/>
      </w:rPr>
      <w:t>10</w:t>
    </w:r>
    <w:r w:rsidRPr="0099058A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B6B1A" w14:textId="77777777" w:rsidR="0065055E" w:rsidRDefault="0065055E" w:rsidP="0099058A">
      <w:pPr>
        <w:spacing w:after="0"/>
      </w:pPr>
      <w:r>
        <w:separator/>
      </w:r>
    </w:p>
  </w:footnote>
  <w:footnote w:type="continuationSeparator" w:id="0">
    <w:p w14:paraId="22996C6C" w14:textId="77777777" w:rsidR="0065055E" w:rsidRDefault="0065055E" w:rsidP="0099058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A8354" w14:textId="77777777" w:rsidR="00B1494F" w:rsidRDefault="00B1494F" w:rsidP="00681BB2">
    <w:pPr>
      <w:pStyle w:val="Header"/>
      <w:ind w:left="9360"/>
    </w:pPr>
  </w:p>
  <w:p w14:paraId="39FD045C" w14:textId="1148F302" w:rsidR="00B1494F" w:rsidRPr="00681BB2" w:rsidRDefault="00B1494F" w:rsidP="00681BB2">
    <w:pPr>
      <w:pStyle w:val="Header"/>
      <w:ind w:left="9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9BCAF99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0DE9036"/>
    <w:lvl w:ilvl="0">
      <w:start w:val="1"/>
      <w:numFmt w:val="bullet"/>
      <w:pStyle w:val="ListBullet2"/>
      <w:lvlText w:val=""/>
      <w:lvlJc w:val="left"/>
      <w:pPr>
        <w:tabs>
          <w:tab w:val="num" w:pos="1125"/>
        </w:tabs>
        <w:ind w:left="1125" w:hanging="274"/>
      </w:pPr>
      <w:rPr>
        <w:rFonts w:ascii="Symbol" w:hAnsi="Symbol" w:hint="default"/>
      </w:rPr>
    </w:lvl>
  </w:abstractNum>
  <w:abstractNum w:abstractNumId="2" w15:restartNumberingAfterBreak="0">
    <w:nsid w:val="012A50B9"/>
    <w:multiLevelType w:val="hybridMultilevel"/>
    <w:tmpl w:val="AAA03E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FC3CCB"/>
    <w:multiLevelType w:val="hybridMultilevel"/>
    <w:tmpl w:val="A8A06D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01F15"/>
    <w:multiLevelType w:val="multilevel"/>
    <w:tmpl w:val="008C5ADE"/>
    <w:styleLink w:val="Style3"/>
    <w:lvl w:ilvl="0">
      <w:start w:val="1"/>
      <w:numFmt w:val="none"/>
      <w:pStyle w:val="FigureCaption"/>
      <w:suff w:val="space"/>
      <w:lvlText w:val="Figure 1:"/>
      <w:lvlJc w:val="center"/>
      <w:pPr>
        <w:ind w:left="216" w:firstLine="72"/>
      </w:pPr>
      <w:rPr>
        <w:rFonts w:ascii="Arial Bold" w:hAnsi="Arial Bold" w:hint="default"/>
        <w:b/>
        <w:i w:val="0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323F2"/>
    <w:multiLevelType w:val="hybridMultilevel"/>
    <w:tmpl w:val="52A60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C2333"/>
    <w:multiLevelType w:val="hybridMultilevel"/>
    <w:tmpl w:val="3E408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F2705"/>
    <w:multiLevelType w:val="hybridMultilevel"/>
    <w:tmpl w:val="6C149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E2BE8"/>
    <w:multiLevelType w:val="hybridMultilevel"/>
    <w:tmpl w:val="51AEF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15578"/>
    <w:multiLevelType w:val="hybridMultilevel"/>
    <w:tmpl w:val="582E5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363E4C"/>
    <w:multiLevelType w:val="hybridMultilevel"/>
    <w:tmpl w:val="67405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E16475"/>
    <w:multiLevelType w:val="hybridMultilevel"/>
    <w:tmpl w:val="250CB13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F2525F"/>
    <w:multiLevelType w:val="multilevel"/>
    <w:tmpl w:val="008C5ADE"/>
    <w:numStyleLink w:val="Style3"/>
  </w:abstractNum>
  <w:abstractNum w:abstractNumId="13" w15:restartNumberingAfterBreak="0">
    <w:nsid w:val="2FFB7593"/>
    <w:multiLevelType w:val="hybridMultilevel"/>
    <w:tmpl w:val="B1B06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834D8"/>
    <w:multiLevelType w:val="multilevel"/>
    <w:tmpl w:val="6C4299F8"/>
    <w:styleLink w:val="Style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063E63"/>
    <w:multiLevelType w:val="hybridMultilevel"/>
    <w:tmpl w:val="37D69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7B3EA9"/>
    <w:multiLevelType w:val="hybridMultilevel"/>
    <w:tmpl w:val="116E2A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1F50FE8"/>
    <w:multiLevelType w:val="hybridMultilevel"/>
    <w:tmpl w:val="F28C7BB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2E5184A"/>
    <w:multiLevelType w:val="hybridMultilevel"/>
    <w:tmpl w:val="F6384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1A6570"/>
    <w:multiLevelType w:val="hybridMultilevel"/>
    <w:tmpl w:val="1CF8C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6C75B3"/>
    <w:multiLevelType w:val="multilevel"/>
    <w:tmpl w:val="E348BF84"/>
    <w:styleLink w:val="StyleBulletedSymbolsymbolLeft025"/>
    <w:lvl w:ilvl="0">
      <w:start w:val="1"/>
      <w:numFmt w:val="ordin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A2568C"/>
    <w:multiLevelType w:val="hybridMultilevel"/>
    <w:tmpl w:val="EF38EF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F3028D1"/>
    <w:multiLevelType w:val="hybridMultilevel"/>
    <w:tmpl w:val="320EC2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EB2E0D"/>
    <w:multiLevelType w:val="hybridMultilevel"/>
    <w:tmpl w:val="C30ACBC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B65DCD"/>
    <w:multiLevelType w:val="multilevel"/>
    <w:tmpl w:val="306AD922"/>
    <w:lvl w:ilvl="0">
      <w:start w:val="1"/>
      <w:numFmt w:val="bullet"/>
      <w:pStyle w:val="Bulleted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22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25" w15:restartNumberingAfterBreak="0">
    <w:nsid w:val="656B0B8C"/>
    <w:multiLevelType w:val="hybridMultilevel"/>
    <w:tmpl w:val="AB0436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F1B58"/>
    <w:multiLevelType w:val="hybridMultilevel"/>
    <w:tmpl w:val="DF86B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686FF7"/>
    <w:multiLevelType w:val="multilevel"/>
    <w:tmpl w:val="98324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6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B096CB9"/>
    <w:multiLevelType w:val="multilevel"/>
    <w:tmpl w:val="BACA7F84"/>
    <w:styleLink w:val="Style2"/>
    <w:lvl w:ilvl="0">
      <w:start w:val="1"/>
      <w:numFmt w:val="decimal"/>
      <w:suff w:val="space"/>
      <w:lvlText w:val="Table %1:"/>
      <w:lvlJc w:val="center"/>
      <w:pPr>
        <w:ind w:left="216" w:hanging="216"/>
      </w:pPr>
      <w:rPr>
        <w:rFonts w:hint="default"/>
        <w:b/>
        <w:i w:val="0"/>
        <w:sz w:val="18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7BB80523"/>
    <w:multiLevelType w:val="singleLevel"/>
    <w:tmpl w:val="7752222A"/>
    <w:lvl w:ilvl="0">
      <w:start w:val="1"/>
      <w:numFmt w:val="bullet"/>
      <w:pStyle w:val="BodyText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24"/>
  </w:num>
  <w:num w:numId="3">
    <w:abstractNumId w:val="27"/>
  </w:num>
  <w:num w:numId="4">
    <w:abstractNumId w:val="1"/>
  </w:num>
  <w:num w:numId="5">
    <w:abstractNumId w:val="0"/>
  </w:num>
  <w:num w:numId="6">
    <w:abstractNumId w:val="20"/>
  </w:num>
  <w:num w:numId="7">
    <w:abstractNumId w:val="28"/>
  </w:num>
  <w:num w:numId="8">
    <w:abstractNumId w:val="4"/>
  </w:num>
  <w:num w:numId="9">
    <w:abstractNumId w:val="12"/>
  </w:num>
  <w:num w:numId="10">
    <w:abstractNumId w:val="29"/>
  </w:num>
  <w:num w:numId="11">
    <w:abstractNumId w:val="15"/>
  </w:num>
  <w:num w:numId="12">
    <w:abstractNumId w:val="5"/>
  </w:num>
  <w:num w:numId="13">
    <w:abstractNumId w:val="27"/>
  </w:num>
  <w:num w:numId="14">
    <w:abstractNumId w:val="27"/>
  </w:num>
  <w:num w:numId="15">
    <w:abstractNumId w:val="3"/>
  </w:num>
  <w:num w:numId="16">
    <w:abstractNumId w:val="11"/>
  </w:num>
  <w:num w:numId="17">
    <w:abstractNumId w:val="23"/>
  </w:num>
  <w:num w:numId="18">
    <w:abstractNumId w:val="9"/>
  </w:num>
  <w:num w:numId="19">
    <w:abstractNumId w:val="25"/>
  </w:num>
  <w:num w:numId="20">
    <w:abstractNumId w:val="27"/>
  </w:num>
  <w:num w:numId="21">
    <w:abstractNumId w:val="16"/>
  </w:num>
  <w:num w:numId="22">
    <w:abstractNumId w:val="22"/>
  </w:num>
  <w:num w:numId="23">
    <w:abstractNumId w:val="18"/>
  </w:num>
  <w:num w:numId="24">
    <w:abstractNumId w:val="18"/>
  </w:num>
  <w:num w:numId="25">
    <w:abstractNumId w:val="13"/>
  </w:num>
  <w:num w:numId="26">
    <w:abstractNumId w:val="19"/>
  </w:num>
  <w:num w:numId="27">
    <w:abstractNumId w:val="6"/>
  </w:num>
  <w:num w:numId="28">
    <w:abstractNumId w:val="10"/>
  </w:num>
  <w:num w:numId="29">
    <w:abstractNumId w:val="7"/>
  </w:num>
  <w:num w:numId="30">
    <w:abstractNumId w:val="8"/>
  </w:num>
  <w:num w:numId="31">
    <w:abstractNumId w:val="2"/>
  </w:num>
  <w:num w:numId="32">
    <w:abstractNumId w:val="17"/>
  </w:num>
  <w:num w:numId="33">
    <w:abstractNumId w:val="21"/>
  </w:num>
  <w:num w:numId="34">
    <w:abstractNumId w:val="2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A82"/>
    <w:rsid w:val="000000DC"/>
    <w:rsid w:val="000003EB"/>
    <w:rsid w:val="00000600"/>
    <w:rsid w:val="00000BF9"/>
    <w:rsid w:val="000021AC"/>
    <w:rsid w:val="00004626"/>
    <w:rsid w:val="0000472F"/>
    <w:rsid w:val="00005372"/>
    <w:rsid w:val="000070F4"/>
    <w:rsid w:val="0000781E"/>
    <w:rsid w:val="00010E42"/>
    <w:rsid w:val="00010EFF"/>
    <w:rsid w:val="00013622"/>
    <w:rsid w:val="0001393F"/>
    <w:rsid w:val="00013C5E"/>
    <w:rsid w:val="00013EBD"/>
    <w:rsid w:val="00014E69"/>
    <w:rsid w:val="000157B2"/>
    <w:rsid w:val="00016016"/>
    <w:rsid w:val="00016468"/>
    <w:rsid w:val="000166A6"/>
    <w:rsid w:val="0001730A"/>
    <w:rsid w:val="0002073C"/>
    <w:rsid w:val="000210C1"/>
    <w:rsid w:val="00022419"/>
    <w:rsid w:val="00022901"/>
    <w:rsid w:val="00022C9B"/>
    <w:rsid w:val="00024BD3"/>
    <w:rsid w:val="000253DF"/>
    <w:rsid w:val="00031BED"/>
    <w:rsid w:val="00032CEE"/>
    <w:rsid w:val="0003300E"/>
    <w:rsid w:val="00034C72"/>
    <w:rsid w:val="00034E94"/>
    <w:rsid w:val="00035836"/>
    <w:rsid w:val="000372D1"/>
    <w:rsid w:val="000374A9"/>
    <w:rsid w:val="000404B2"/>
    <w:rsid w:val="0004133D"/>
    <w:rsid w:val="00041F04"/>
    <w:rsid w:val="00042579"/>
    <w:rsid w:val="00042D6B"/>
    <w:rsid w:val="00043953"/>
    <w:rsid w:val="00043C06"/>
    <w:rsid w:val="00043F92"/>
    <w:rsid w:val="00044A64"/>
    <w:rsid w:val="00046A9F"/>
    <w:rsid w:val="00051DB8"/>
    <w:rsid w:val="00053E2B"/>
    <w:rsid w:val="000542A3"/>
    <w:rsid w:val="00055844"/>
    <w:rsid w:val="000604F8"/>
    <w:rsid w:val="000605B7"/>
    <w:rsid w:val="00062D99"/>
    <w:rsid w:val="00066ECD"/>
    <w:rsid w:val="000706A4"/>
    <w:rsid w:val="00070CE2"/>
    <w:rsid w:val="000711A2"/>
    <w:rsid w:val="00071E57"/>
    <w:rsid w:val="0007264E"/>
    <w:rsid w:val="000761D1"/>
    <w:rsid w:val="00077028"/>
    <w:rsid w:val="00081C70"/>
    <w:rsid w:val="00083534"/>
    <w:rsid w:val="00092E8F"/>
    <w:rsid w:val="000936CE"/>
    <w:rsid w:val="00095013"/>
    <w:rsid w:val="000973DF"/>
    <w:rsid w:val="00097C12"/>
    <w:rsid w:val="000A1158"/>
    <w:rsid w:val="000A1E14"/>
    <w:rsid w:val="000A36BC"/>
    <w:rsid w:val="000A3FA0"/>
    <w:rsid w:val="000A6F97"/>
    <w:rsid w:val="000B13B5"/>
    <w:rsid w:val="000B3576"/>
    <w:rsid w:val="000B3ACD"/>
    <w:rsid w:val="000B4BE4"/>
    <w:rsid w:val="000B61D5"/>
    <w:rsid w:val="000B7F83"/>
    <w:rsid w:val="000C23CC"/>
    <w:rsid w:val="000C3FE5"/>
    <w:rsid w:val="000C5153"/>
    <w:rsid w:val="000C5B2F"/>
    <w:rsid w:val="000D0F70"/>
    <w:rsid w:val="000D1F8C"/>
    <w:rsid w:val="000D32EB"/>
    <w:rsid w:val="000D5BB5"/>
    <w:rsid w:val="000D5ED3"/>
    <w:rsid w:val="000E47F5"/>
    <w:rsid w:val="000E5B91"/>
    <w:rsid w:val="000E68A8"/>
    <w:rsid w:val="000E6B8F"/>
    <w:rsid w:val="000E73DC"/>
    <w:rsid w:val="000E7688"/>
    <w:rsid w:val="000F0BB3"/>
    <w:rsid w:val="000F1B96"/>
    <w:rsid w:val="000F1CC0"/>
    <w:rsid w:val="000F4995"/>
    <w:rsid w:val="000F5B91"/>
    <w:rsid w:val="000F610A"/>
    <w:rsid w:val="0010055E"/>
    <w:rsid w:val="001010C9"/>
    <w:rsid w:val="001023BE"/>
    <w:rsid w:val="00103CB7"/>
    <w:rsid w:val="0010558F"/>
    <w:rsid w:val="00106F23"/>
    <w:rsid w:val="0010728E"/>
    <w:rsid w:val="00107EB5"/>
    <w:rsid w:val="00110479"/>
    <w:rsid w:val="00110982"/>
    <w:rsid w:val="00111249"/>
    <w:rsid w:val="00111983"/>
    <w:rsid w:val="0011262A"/>
    <w:rsid w:val="00116B49"/>
    <w:rsid w:val="00116F48"/>
    <w:rsid w:val="00117EDE"/>
    <w:rsid w:val="00120249"/>
    <w:rsid w:val="001222BD"/>
    <w:rsid w:val="00122EAF"/>
    <w:rsid w:val="00122F32"/>
    <w:rsid w:val="0012540D"/>
    <w:rsid w:val="0012635F"/>
    <w:rsid w:val="00126E63"/>
    <w:rsid w:val="00127BDE"/>
    <w:rsid w:val="001301AA"/>
    <w:rsid w:val="001304E7"/>
    <w:rsid w:val="00132106"/>
    <w:rsid w:val="001326BA"/>
    <w:rsid w:val="00133B23"/>
    <w:rsid w:val="00133F52"/>
    <w:rsid w:val="00136F85"/>
    <w:rsid w:val="0013752C"/>
    <w:rsid w:val="00141496"/>
    <w:rsid w:val="0014159E"/>
    <w:rsid w:val="00143292"/>
    <w:rsid w:val="00143B50"/>
    <w:rsid w:val="00144BBF"/>
    <w:rsid w:val="00146DC3"/>
    <w:rsid w:val="00151EAC"/>
    <w:rsid w:val="00152166"/>
    <w:rsid w:val="00152380"/>
    <w:rsid w:val="00153A1A"/>
    <w:rsid w:val="00155C14"/>
    <w:rsid w:val="00160128"/>
    <w:rsid w:val="00162B0E"/>
    <w:rsid w:val="001638A0"/>
    <w:rsid w:val="001646FF"/>
    <w:rsid w:val="001647FF"/>
    <w:rsid w:val="00166103"/>
    <w:rsid w:val="0016654E"/>
    <w:rsid w:val="00167428"/>
    <w:rsid w:val="001718BC"/>
    <w:rsid w:val="00171B5B"/>
    <w:rsid w:val="001757B1"/>
    <w:rsid w:val="00175E0E"/>
    <w:rsid w:val="00176A27"/>
    <w:rsid w:val="00176D4F"/>
    <w:rsid w:val="00177B42"/>
    <w:rsid w:val="001808BD"/>
    <w:rsid w:val="00180A6A"/>
    <w:rsid w:val="00183251"/>
    <w:rsid w:val="00183347"/>
    <w:rsid w:val="00184614"/>
    <w:rsid w:val="0018530D"/>
    <w:rsid w:val="00187D04"/>
    <w:rsid w:val="001918D8"/>
    <w:rsid w:val="001948E4"/>
    <w:rsid w:val="001962AD"/>
    <w:rsid w:val="00197A91"/>
    <w:rsid w:val="001A00C9"/>
    <w:rsid w:val="001A15BF"/>
    <w:rsid w:val="001A3E6F"/>
    <w:rsid w:val="001A5639"/>
    <w:rsid w:val="001A5D0B"/>
    <w:rsid w:val="001A70CC"/>
    <w:rsid w:val="001A73E8"/>
    <w:rsid w:val="001A7EA6"/>
    <w:rsid w:val="001B09CB"/>
    <w:rsid w:val="001B1961"/>
    <w:rsid w:val="001B3E15"/>
    <w:rsid w:val="001B6D50"/>
    <w:rsid w:val="001C0116"/>
    <w:rsid w:val="001C03AF"/>
    <w:rsid w:val="001C0DBB"/>
    <w:rsid w:val="001C0FEA"/>
    <w:rsid w:val="001C278C"/>
    <w:rsid w:val="001C2E72"/>
    <w:rsid w:val="001C4709"/>
    <w:rsid w:val="001C4803"/>
    <w:rsid w:val="001C699D"/>
    <w:rsid w:val="001C6AA6"/>
    <w:rsid w:val="001C7F12"/>
    <w:rsid w:val="001D07C5"/>
    <w:rsid w:val="001D0818"/>
    <w:rsid w:val="001D0A4A"/>
    <w:rsid w:val="001D0C2A"/>
    <w:rsid w:val="001D5364"/>
    <w:rsid w:val="001D57CD"/>
    <w:rsid w:val="001D6FB8"/>
    <w:rsid w:val="001D74E0"/>
    <w:rsid w:val="001E0BBE"/>
    <w:rsid w:val="001E1967"/>
    <w:rsid w:val="001E3861"/>
    <w:rsid w:val="001E3CCA"/>
    <w:rsid w:val="001E6DDE"/>
    <w:rsid w:val="001F0248"/>
    <w:rsid w:val="001F2A28"/>
    <w:rsid w:val="001F3FD3"/>
    <w:rsid w:val="001F40B6"/>
    <w:rsid w:val="001F51F4"/>
    <w:rsid w:val="001F52C6"/>
    <w:rsid w:val="001F7523"/>
    <w:rsid w:val="0020061C"/>
    <w:rsid w:val="00200DA1"/>
    <w:rsid w:val="00201D75"/>
    <w:rsid w:val="002033CF"/>
    <w:rsid w:val="00203EBE"/>
    <w:rsid w:val="00203FA8"/>
    <w:rsid w:val="00204D26"/>
    <w:rsid w:val="00204DF0"/>
    <w:rsid w:val="00205CCD"/>
    <w:rsid w:val="0021038F"/>
    <w:rsid w:val="002133B1"/>
    <w:rsid w:val="00214725"/>
    <w:rsid w:val="00214FF1"/>
    <w:rsid w:val="0021647D"/>
    <w:rsid w:val="00217036"/>
    <w:rsid w:val="00220465"/>
    <w:rsid w:val="00220481"/>
    <w:rsid w:val="00220FC3"/>
    <w:rsid w:val="00227BA4"/>
    <w:rsid w:val="00227EE5"/>
    <w:rsid w:val="00231DFC"/>
    <w:rsid w:val="002320D6"/>
    <w:rsid w:val="002322C9"/>
    <w:rsid w:val="002333E5"/>
    <w:rsid w:val="0023388A"/>
    <w:rsid w:val="00235477"/>
    <w:rsid w:val="00235A80"/>
    <w:rsid w:val="002365A4"/>
    <w:rsid w:val="0024040D"/>
    <w:rsid w:val="00240A27"/>
    <w:rsid w:val="00241FA1"/>
    <w:rsid w:val="002431DB"/>
    <w:rsid w:val="00244265"/>
    <w:rsid w:val="00246F3A"/>
    <w:rsid w:val="002513F3"/>
    <w:rsid w:val="002515FA"/>
    <w:rsid w:val="00253E3E"/>
    <w:rsid w:val="0026104E"/>
    <w:rsid w:val="002616F9"/>
    <w:rsid w:val="00261C17"/>
    <w:rsid w:val="00262550"/>
    <w:rsid w:val="00262ACE"/>
    <w:rsid w:val="0026394B"/>
    <w:rsid w:val="00263C2B"/>
    <w:rsid w:val="00264B13"/>
    <w:rsid w:val="002700F1"/>
    <w:rsid w:val="00270410"/>
    <w:rsid w:val="00270522"/>
    <w:rsid w:val="00270EF2"/>
    <w:rsid w:val="00273621"/>
    <w:rsid w:val="002739B5"/>
    <w:rsid w:val="0027448D"/>
    <w:rsid w:val="00274C84"/>
    <w:rsid w:val="00275EFA"/>
    <w:rsid w:val="00276F1C"/>
    <w:rsid w:val="00277167"/>
    <w:rsid w:val="002805AC"/>
    <w:rsid w:val="00282244"/>
    <w:rsid w:val="002833F5"/>
    <w:rsid w:val="002840B9"/>
    <w:rsid w:val="00284E04"/>
    <w:rsid w:val="002853E5"/>
    <w:rsid w:val="0028582B"/>
    <w:rsid w:val="0028652F"/>
    <w:rsid w:val="0028789A"/>
    <w:rsid w:val="002945AA"/>
    <w:rsid w:val="0029472D"/>
    <w:rsid w:val="00294783"/>
    <w:rsid w:val="0029795E"/>
    <w:rsid w:val="002A0109"/>
    <w:rsid w:val="002A0244"/>
    <w:rsid w:val="002A081F"/>
    <w:rsid w:val="002A1323"/>
    <w:rsid w:val="002B01E8"/>
    <w:rsid w:val="002B1752"/>
    <w:rsid w:val="002B437B"/>
    <w:rsid w:val="002B4858"/>
    <w:rsid w:val="002B517D"/>
    <w:rsid w:val="002B6233"/>
    <w:rsid w:val="002B63D8"/>
    <w:rsid w:val="002B6E74"/>
    <w:rsid w:val="002B72DE"/>
    <w:rsid w:val="002B7687"/>
    <w:rsid w:val="002B7FE1"/>
    <w:rsid w:val="002C124B"/>
    <w:rsid w:val="002C2000"/>
    <w:rsid w:val="002C314D"/>
    <w:rsid w:val="002C54B4"/>
    <w:rsid w:val="002C57BC"/>
    <w:rsid w:val="002C5CA0"/>
    <w:rsid w:val="002C6817"/>
    <w:rsid w:val="002D0330"/>
    <w:rsid w:val="002D1C9A"/>
    <w:rsid w:val="002D2F5E"/>
    <w:rsid w:val="002D475F"/>
    <w:rsid w:val="002D4AAF"/>
    <w:rsid w:val="002D509E"/>
    <w:rsid w:val="002E212C"/>
    <w:rsid w:val="002E2ACD"/>
    <w:rsid w:val="002E380A"/>
    <w:rsid w:val="002E51A7"/>
    <w:rsid w:val="002E7914"/>
    <w:rsid w:val="002F13CC"/>
    <w:rsid w:val="002F142F"/>
    <w:rsid w:val="002F299D"/>
    <w:rsid w:val="002F433D"/>
    <w:rsid w:val="002F4B99"/>
    <w:rsid w:val="002F5FF8"/>
    <w:rsid w:val="002F7E72"/>
    <w:rsid w:val="002F7F4A"/>
    <w:rsid w:val="003000C2"/>
    <w:rsid w:val="00300728"/>
    <w:rsid w:val="003016DC"/>
    <w:rsid w:val="00303407"/>
    <w:rsid w:val="00303BD3"/>
    <w:rsid w:val="00305887"/>
    <w:rsid w:val="00305C22"/>
    <w:rsid w:val="00310F0B"/>
    <w:rsid w:val="00310FDB"/>
    <w:rsid w:val="003115EE"/>
    <w:rsid w:val="00315EBC"/>
    <w:rsid w:val="00323266"/>
    <w:rsid w:val="00323637"/>
    <w:rsid w:val="003248F7"/>
    <w:rsid w:val="00324CE2"/>
    <w:rsid w:val="003256A1"/>
    <w:rsid w:val="0032671E"/>
    <w:rsid w:val="00326A6D"/>
    <w:rsid w:val="00326F3B"/>
    <w:rsid w:val="003272B9"/>
    <w:rsid w:val="003308F7"/>
    <w:rsid w:val="0033175C"/>
    <w:rsid w:val="003324BD"/>
    <w:rsid w:val="003330CE"/>
    <w:rsid w:val="0033331F"/>
    <w:rsid w:val="00333FF0"/>
    <w:rsid w:val="00334320"/>
    <w:rsid w:val="0033451B"/>
    <w:rsid w:val="0033476A"/>
    <w:rsid w:val="00335109"/>
    <w:rsid w:val="00335975"/>
    <w:rsid w:val="00341F88"/>
    <w:rsid w:val="00342F4F"/>
    <w:rsid w:val="00343696"/>
    <w:rsid w:val="00346008"/>
    <w:rsid w:val="00347A3F"/>
    <w:rsid w:val="00352958"/>
    <w:rsid w:val="0035351E"/>
    <w:rsid w:val="00354F62"/>
    <w:rsid w:val="0035537F"/>
    <w:rsid w:val="00356766"/>
    <w:rsid w:val="0036024D"/>
    <w:rsid w:val="00360A7F"/>
    <w:rsid w:val="00362472"/>
    <w:rsid w:val="003634C2"/>
    <w:rsid w:val="00363946"/>
    <w:rsid w:val="003666CE"/>
    <w:rsid w:val="00367793"/>
    <w:rsid w:val="003709D8"/>
    <w:rsid w:val="00371929"/>
    <w:rsid w:val="003729A8"/>
    <w:rsid w:val="00372D1F"/>
    <w:rsid w:val="003734CA"/>
    <w:rsid w:val="003740F6"/>
    <w:rsid w:val="00375BCE"/>
    <w:rsid w:val="0038000E"/>
    <w:rsid w:val="003828ED"/>
    <w:rsid w:val="00383F18"/>
    <w:rsid w:val="0038402D"/>
    <w:rsid w:val="00385E92"/>
    <w:rsid w:val="00387F78"/>
    <w:rsid w:val="003920FC"/>
    <w:rsid w:val="0039393C"/>
    <w:rsid w:val="00396862"/>
    <w:rsid w:val="00397A17"/>
    <w:rsid w:val="003A28AB"/>
    <w:rsid w:val="003A35B9"/>
    <w:rsid w:val="003A4063"/>
    <w:rsid w:val="003A50BA"/>
    <w:rsid w:val="003A5697"/>
    <w:rsid w:val="003A687A"/>
    <w:rsid w:val="003A7749"/>
    <w:rsid w:val="003A7BD0"/>
    <w:rsid w:val="003B16F1"/>
    <w:rsid w:val="003B2617"/>
    <w:rsid w:val="003B28F5"/>
    <w:rsid w:val="003B2F69"/>
    <w:rsid w:val="003B3BA9"/>
    <w:rsid w:val="003B59F6"/>
    <w:rsid w:val="003C1B09"/>
    <w:rsid w:val="003C2E10"/>
    <w:rsid w:val="003C4322"/>
    <w:rsid w:val="003C4D5A"/>
    <w:rsid w:val="003C68DF"/>
    <w:rsid w:val="003C6AAE"/>
    <w:rsid w:val="003C7576"/>
    <w:rsid w:val="003D0AEC"/>
    <w:rsid w:val="003D16C6"/>
    <w:rsid w:val="003D2A7A"/>
    <w:rsid w:val="003D3300"/>
    <w:rsid w:val="003D424D"/>
    <w:rsid w:val="003D55AA"/>
    <w:rsid w:val="003D64CA"/>
    <w:rsid w:val="003E0593"/>
    <w:rsid w:val="003E0C52"/>
    <w:rsid w:val="003E0F39"/>
    <w:rsid w:val="003E1D53"/>
    <w:rsid w:val="003E44C7"/>
    <w:rsid w:val="003E6B63"/>
    <w:rsid w:val="003E7340"/>
    <w:rsid w:val="003E7884"/>
    <w:rsid w:val="003E7A95"/>
    <w:rsid w:val="003F0B2E"/>
    <w:rsid w:val="003F3B25"/>
    <w:rsid w:val="003F4808"/>
    <w:rsid w:val="003F70F7"/>
    <w:rsid w:val="00400675"/>
    <w:rsid w:val="00400700"/>
    <w:rsid w:val="004007D6"/>
    <w:rsid w:val="00402703"/>
    <w:rsid w:val="004027C8"/>
    <w:rsid w:val="00402CE4"/>
    <w:rsid w:val="00406380"/>
    <w:rsid w:val="004063C9"/>
    <w:rsid w:val="00410D61"/>
    <w:rsid w:val="00413DCA"/>
    <w:rsid w:val="00417B36"/>
    <w:rsid w:val="0042099D"/>
    <w:rsid w:val="004224DA"/>
    <w:rsid w:val="0042315C"/>
    <w:rsid w:val="00423B8F"/>
    <w:rsid w:val="004254DE"/>
    <w:rsid w:val="0042587C"/>
    <w:rsid w:val="004278AB"/>
    <w:rsid w:val="00430AD7"/>
    <w:rsid w:val="00431230"/>
    <w:rsid w:val="00431F5A"/>
    <w:rsid w:val="00433090"/>
    <w:rsid w:val="00433F27"/>
    <w:rsid w:val="0043494F"/>
    <w:rsid w:val="004349AE"/>
    <w:rsid w:val="004359D3"/>
    <w:rsid w:val="0044098A"/>
    <w:rsid w:val="004413B7"/>
    <w:rsid w:val="0044163E"/>
    <w:rsid w:val="00442096"/>
    <w:rsid w:val="0044383A"/>
    <w:rsid w:val="00445576"/>
    <w:rsid w:val="00451615"/>
    <w:rsid w:val="00452392"/>
    <w:rsid w:val="00452EAE"/>
    <w:rsid w:val="00453042"/>
    <w:rsid w:val="0045318C"/>
    <w:rsid w:val="0045353C"/>
    <w:rsid w:val="004551B6"/>
    <w:rsid w:val="00457A49"/>
    <w:rsid w:val="00460D0B"/>
    <w:rsid w:val="004625AD"/>
    <w:rsid w:val="004633C7"/>
    <w:rsid w:val="0046351E"/>
    <w:rsid w:val="00463672"/>
    <w:rsid w:val="004646F8"/>
    <w:rsid w:val="0046766D"/>
    <w:rsid w:val="00470D67"/>
    <w:rsid w:val="00471BD8"/>
    <w:rsid w:val="0047204A"/>
    <w:rsid w:val="00472D88"/>
    <w:rsid w:val="00472EC0"/>
    <w:rsid w:val="00473194"/>
    <w:rsid w:val="004735D3"/>
    <w:rsid w:val="004738E1"/>
    <w:rsid w:val="004750AF"/>
    <w:rsid w:val="0047578B"/>
    <w:rsid w:val="004811FD"/>
    <w:rsid w:val="004813AC"/>
    <w:rsid w:val="0048255B"/>
    <w:rsid w:val="00482A5B"/>
    <w:rsid w:val="00482B18"/>
    <w:rsid w:val="0048375C"/>
    <w:rsid w:val="00483D25"/>
    <w:rsid w:val="00484449"/>
    <w:rsid w:val="004847CD"/>
    <w:rsid w:val="004866DE"/>
    <w:rsid w:val="00487F17"/>
    <w:rsid w:val="0049009E"/>
    <w:rsid w:val="00492439"/>
    <w:rsid w:val="00492E6E"/>
    <w:rsid w:val="004940E9"/>
    <w:rsid w:val="00496170"/>
    <w:rsid w:val="004970DC"/>
    <w:rsid w:val="00497713"/>
    <w:rsid w:val="004A03F2"/>
    <w:rsid w:val="004A3380"/>
    <w:rsid w:val="004A3A25"/>
    <w:rsid w:val="004A43F6"/>
    <w:rsid w:val="004A46E3"/>
    <w:rsid w:val="004A4DB4"/>
    <w:rsid w:val="004A56BA"/>
    <w:rsid w:val="004A735F"/>
    <w:rsid w:val="004A7F83"/>
    <w:rsid w:val="004B0D42"/>
    <w:rsid w:val="004B0DAE"/>
    <w:rsid w:val="004B25A3"/>
    <w:rsid w:val="004B41A2"/>
    <w:rsid w:val="004B4501"/>
    <w:rsid w:val="004B56DC"/>
    <w:rsid w:val="004B7860"/>
    <w:rsid w:val="004B7BF7"/>
    <w:rsid w:val="004C0197"/>
    <w:rsid w:val="004C0798"/>
    <w:rsid w:val="004C17A8"/>
    <w:rsid w:val="004C3BA0"/>
    <w:rsid w:val="004C3D65"/>
    <w:rsid w:val="004C460E"/>
    <w:rsid w:val="004C73FD"/>
    <w:rsid w:val="004D0A91"/>
    <w:rsid w:val="004D15CD"/>
    <w:rsid w:val="004D1D16"/>
    <w:rsid w:val="004D2954"/>
    <w:rsid w:val="004D43B8"/>
    <w:rsid w:val="004D466A"/>
    <w:rsid w:val="004D4931"/>
    <w:rsid w:val="004D5955"/>
    <w:rsid w:val="004D5A8C"/>
    <w:rsid w:val="004D6BD2"/>
    <w:rsid w:val="004E0AB4"/>
    <w:rsid w:val="004E0C8C"/>
    <w:rsid w:val="004E1293"/>
    <w:rsid w:val="004E1FC2"/>
    <w:rsid w:val="004E3764"/>
    <w:rsid w:val="004E54BB"/>
    <w:rsid w:val="004E6EFB"/>
    <w:rsid w:val="004E7B24"/>
    <w:rsid w:val="004F0135"/>
    <w:rsid w:val="004F0634"/>
    <w:rsid w:val="004F1A12"/>
    <w:rsid w:val="004F454D"/>
    <w:rsid w:val="004F4FC4"/>
    <w:rsid w:val="004F6B3D"/>
    <w:rsid w:val="004F735E"/>
    <w:rsid w:val="004F797E"/>
    <w:rsid w:val="0050032A"/>
    <w:rsid w:val="0050101E"/>
    <w:rsid w:val="005026A0"/>
    <w:rsid w:val="00502A95"/>
    <w:rsid w:val="00502ED6"/>
    <w:rsid w:val="0050636F"/>
    <w:rsid w:val="005076D3"/>
    <w:rsid w:val="0051219D"/>
    <w:rsid w:val="005129BF"/>
    <w:rsid w:val="0051341C"/>
    <w:rsid w:val="00513BC1"/>
    <w:rsid w:val="00520DBE"/>
    <w:rsid w:val="00520FEE"/>
    <w:rsid w:val="00521057"/>
    <w:rsid w:val="0052112E"/>
    <w:rsid w:val="00521584"/>
    <w:rsid w:val="00521A71"/>
    <w:rsid w:val="00522CAE"/>
    <w:rsid w:val="0052373E"/>
    <w:rsid w:val="005238AF"/>
    <w:rsid w:val="005244D9"/>
    <w:rsid w:val="0052697C"/>
    <w:rsid w:val="00530573"/>
    <w:rsid w:val="0053129E"/>
    <w:rsid w:val="00532483"/>
    <w:rsid w:val="00532625"/>
    <w:rsid w:val="005326DB"/>
    <w:rsid w:val="00534905"/>
    <w:rsid w:val="0053660A"/>
    <w:rsid w:val="00540225"/>
    <w:rsid w:val="00542656"/>
    <w:rsid w:val="00544491"/>
    <w:rsid w:val="00545594"/>
    <w:rsid w:val="005465A7"/>
    <w:rsid w:val="005471A2"/>
    <w:rsid w:val="00547B53"/>
    <w:rsid w:val="00551196"/>
    <w:rsid w:val="005524A9"/>
    <w:rsid w:val="0055340C"/>
    <w:rsid w:val="005537D4"/>
    <w:rsid w:val="00553EE7"/>
    <w:rsid w:val="00556232"/>
    <w:rsid w:val="00556600"/>
    <w:rsid w:val="005575C6"/>
    <w:rsid w:val="00557DA5"/>
    <w:rsid w:val="005603C6"/>
    <w:rsid w:val="00560599"/>
    <w:rsid w:val="00561D10"/>
    <w:rsid w:val="00562EC0"/>
    <w:rsid w:val="00564070"/>
    <w:rsid w:val="00566401"/>
    <w:rsid w:val="00566900"/>
    <w:rsid w:val="00567766"/>
    <w:rsid w:val="00570621"/>
    <w:rsid w:val="005711CE"/>
    <w:rsid w:val="00571F31"/>
    <w:rsid w:val="00572016"/>
    <w:rsid w:val="005727A7"/>
    <w:rsid w:val="00572E99"/>
    <w:rsid w:val="005734C0"/>
    <w:rsid w:val="00574815"/>
    <w:rsid w:val="00575F35"/>
    <w:rsid w:val="0058229F"/>
    <w:rsid w:val="00583916"/>
    <w:rsid w:val="00583987"/>
    <w:rsid w:val="00584246"/>
    <w:rsid w:val="00585A23"/>
    <w:rsid w:val="00587053"/>
    <w:rsid w:val="00592911"/>
    <w:rsid w:val="00592EB5"/>
    <w:rsid w:val="005977EA"/>
    <w:rsid w:val="00597C97"/>
    <w:rsid w:val="005A3A6F"/>
    <w:rsid w:val="005A5926"/>
    <w:rsid w:val="005A6928"/>
    <w:rsid w:val="005B1088"/>
    <w:rsid w:val="005B14CE"/>
    <w:rsid w:val="005B1B22"/>
    <w:rsid w:val="005B40D4"/>
    <w:rsid w:val="005B4551"/>
    <w:rsid w:val="005B58F8"/>
    <w:rsid w:val="005B5C93"/>
    <w:rsid w:val="005B62F0"/>
    <w:rsid w:val="005B72BE"/>
    <w:rsid w:val="005B77C6"/>
    <w:rsid w:val="005C4489"/>
    <w:rsid w:val="005C4ABA"/>
    <w:rsid w:val="005C5570"/>
    <w:rsid w:val="005C5AA9"/>
    <w:rsid w:val="005C5F64"/>
    <w:rsid w:val="005C6072"/>
    <w:rsid w:val="005C659F"/>
    <w:rsid w:val="005C7EF8"/>
    <w:rsid w:val="005D018E"/>
    <w:rsid w:val="005D0C8D"/>
    <w:rsid w:val="005D13AF"/>
    <w:rsid w:val="005D1F75"/>
    <w:rsid w:val="005D21A8"/>
    <w:rsid w:val="005D25A2"/>
    <w:rsid w:val="005D312B"/>
    <w:rsid w:val="005D31C1"/>
    <w:rsid w:val="005D440D"/>
    <w:rsid w:val="005D62E4"/>
    <w:rsid w:val="005D6554"/>
    <w:rsid w:val="005D66A1"/>
    <w:rsid w:val="005D6A95"/>
    <w:rsid w:val="005D6B48"/>
    <w:rsid w:val="005D72AA"/>
    <w:rsid w:val="005E0ED4"/>
    <w:rsid w:val="005E0F62"/>
    <w:rsid w:val="005E2818"/>
    <w:rsid w:val="005E3D83"/>
    <w:rsid w:val="005E577E"/>
    <w:rsid w:val="005E5B78"/>
    <w:rsid w:val="005E7ACE"/>
    <w:rsid w:val="005F0E67"/>
    <w:rsid w:val="005F1D07"/>
    <w:rsid w:val="005F3237"/>
    <w:rsid w:val="005F5FD7"/>
    <w:rsid w:val="005F63E3"/>
    <w:rsid w:val="005F665C"/>
    <w:rsid w:val="005F7CF5"/>
    <w:rsid w:val="005F7EB6"/>
    <w:rsid w:val="006005AC"/>
    <w:rsid w:val="00601B1A"/>
    <w:rsid w:val="00602015"/>
    <w:rsid w:val="00603E8D"/>
    <w:rsid w:val="00605751"/>
    <w:rsid w:val="00606032"/>
    <w:rsid w:val="0060691A"/>
    <w:rsid w:val="00613A4F"/>
    <w:rsid w:val="00614A4F"/>
    <w:rsid w:val="006166D9"/>
    <w:rsid w:val="00617748"/>
    <w:rsid w:val="00620387"/>
    <w:rsid w:val="00620C82"/>
    <w:rsid w:val="00621025"/>
    <w:rsid w:val="00623743"/>
    <w:rsid w:val="00624B16"/>
    <w:rsid w:val="0062612D"/>
    <w:rsid w:val="006278C7"/>
    <w:rsid w:val="00631867"/>
    <w:rsid w:val="00631E96"/>
    <w:rsid w:val="006328D6"/>
    <w:rsid w:val="00633C7D"/>
    <w:rsid w:val="00634048"/>
    <w:rsid w:val="006353BB"/>
    <w:rsid w:val="006373E4"/>
    <w:rsid w:val="006379C2"/>
    <w:rsid w:val="006401DB"/>
    <w:rsid w:val="00645254"/>
    <w:rsid w:val="00645A99"/>
    <w:rsid w:val="00650335"/>
    <w:rsid w:val="0065055E"/>
    <w:rsid w:val="0065291E"/>
    <w:rsid w:val="00652F09"/>
    <w:rsid w:val="006544F6"/>
    <w:rsid w:val="00654763"/>
    <w:rsid w:val="00656522"/>
    <w:rsid w:val="00657E2B"/>
    <w:rsid w:val="00660D97"/>
    <w:rsid w:val="0066250E"/>
    <w:rsid w:val="00664333"/>
    <w:rsid w:val="0066452F"/>
    <w:rsid w:val="00664CF0"/>
    <w:rsid w:val="00666274"/>
    <w:rsid w:val="00666432"/>
    <w:rsid w:val="00666CA4"/>
    <w:rsid w:val="0066720E"/>
    <w:rsid w:val="00667448"/>
    <w:rsid w:val="0067076F"/>
    <w:rsid w:val="006725B9"/>
    <w:rsid w:val="006735EA"/>
    <w:rsid w:val="00675069"/>
    <w:rsid w:val="00676541"/>
    <w:rsid w:val="00677670"/>
    <w:rsid w:val="006776B9"/>
    <w:rsid w:val="0068124F"/>
    <w:rsid w:val="00681BB2"/>
    <w:rsid w:val="0068212C"/>
    <w:rsid w:val="00682775"/>
    <w:rsid w:val="0068391A"/>
    <w:rsid w:val="00683AC3"/>
    <w:rsid w:val="006851DA"/>
    <w:rsid w:val="00685950"/>
    <w:rsid w:val="00686CD2"/>
    <w:rsid w:val="0068722C"/>
    <w:rsid w:val="00690D40"/>
    <w:rsid w:val="00691383"/>
    <w:rsid w:val="00692E0B"/>
    <w:rsid w:val="0069300F"/>
    <w:rsid w:val="0069307F"/>
    <w:rsid w:val="00694F03"/>
    <w:rsid w:val="00695EDD"/>
    <w:rsid w:val="00696F19"/>
    <w:rsid w:val="006A0172"/>
    <w:rsid w:val="006A0D63"/>
    <w:rsid w:val="006A0DA0"/>
    <w:rsid w:val="006A3C3A"/>
    <w:rsid w:val="006A61B7"/>
    <w:rsid w:val="006A67D3"/>
    <w:rsid w:val="006B319A"/>
    <w:rsid w:val="006B3CE9"/>
    <w:rsid w:val="006B5B51"/>
    <w:rsid w:val="006C053F"/>
    <w:rsid w:val="006C14DB"/>
    <w:rsid w:val="006C1628"/>
    <w:rsid w:val="006C16C8"/>
    <w:rsid w:val="006C36D4"/>
    <w:rsid w:val="006C400F"/>
    <w:rsid w:val="006C5079"/>
    <w:rsid w:val="006C55A2"/>
    <w:rsid w:val="006C5804"/>
    <w:rsid w:val="006C602A"/>
    <w:rsid w:val="006C66AD"/>
    <w:rsid w:val="006C7879"/>
    <w:rsid w:val="006C7A25"/>
    <w:rsid w:val="006D0207"/>
    <w:rsid w:val="006D0C6C"/>
    <w:rsid w:val="006D15D2"/>
    <w:rsid w:val="006D1A2E"/>
    <w:rsid w:val="006D265C"/>
    <w:rsid w:val="006D306F"/>
    <w:rsid w:val="006D3296"/>
    <w:rsid w:val="006D354D"/>
    <w:rsid w:val="006D7637"/>
    <w:rsid w:val="006E14B5"/>
    <w:rsid w:val="006E2163"/>
    <w:rsid w:val="006E28EF"/>
    <w:rsid w:val="006E4D04"/>
    <w:rsid w:val="006E5108"/>
    <w:rsid w:val="006E72C1"/>
    <w:rsid w:val="006E7442"/>
    <w:rsid w:val="006F0038"/>
    <w:rsid w:val="006F062C"/>
    <w:rsid w:val="006F2727"/>
    <w:rsid w:val="006F3C42"/>
    <w:rsid w:val="006F465F"/>
    <w:rsid w:val="006F7CC2"/>
    <w:rsid w:val="006F7E8B"/>
    <w:rsid w:val="00700C5B"/>
    <w:rsid w:val="00701000"/>
    <w:rsid w:val="007014CB"/>
    <w:rsid w:val="0070155C"/>
    <w:rsid w:val="00701E9D"/>
    <w:rsid w:val="00702787"/>
    <w:rsid w:val="007039FF"/>
    <w:rsid w:val="0070696F"/>
    <w:rsid w:val="0070789A"/>
    <w:rsid w:val="007115DF"/>
    <w:rsid w:val="00712383"/>
    <w:rsid w:val="00712B72"/>
    <w:rsid w:val="00712C03"/>
    <w:rsid w:val="007165CE"/>
    <w:rsid w:val="00716E0E"/>
    <w:rsid w:val="00720479"/>
    <w:rsid w:val="0072526E"/>
    <w:rsid w:val="007252F6"/>
    <w:rsid w:val="00730556"/>
    <w:rsid w:val="0073079D"/>
    <w:rsid w:val="00730E3A"/>
    <w:rsid w:val="00732A39"/>
    <w:rsid w:val="00733906"/>
    <w:rsid w:val="0073397A"/>
    <w:rsid w:val="00734B50"/>
    <w:rsid w:val="00737115"/>
    <w:rsid w:val="007373FE"/>
    <w:rsid w:val="00740AFE"/>
    <w:rsid w:val="00741244"/>
    <w:rsid w:val="00741783"/>
    <w:rsid w:val="00742645"/>
    <w:rsid w:val="00743393"/>
    <w:rsid w:val="00743B7D"/>
    <w:rsid w:val="007464BC"/>
    <w:rsid w:val="00746C08"/>
    <w:rsid w:val="00750A43"/>
    <w:rsid w:val="00753623"/>
    <w:rsid w:val="00757438"/>
    <w:rsid w:val="00761A51"/>
    <w:rsid w:val="00763950"/>
    <w:rsid w:val="007668D0"/>
    <w:rsid w:val="00770889"/>
    <w:rsid w:val="007715CB"/>
    <w:rsid w:val="0077296D"/>
    <w:rsid w:val="00772B4A"/>
    <w:rsid w:val="007770C1"/>
    <w:rsid w:val="007811EC"/>
    <w:rsid w:val="007823E6"/>
    <w:rsid w:val="00783239"/>
    <w:rsid w:val="0078453B"/>
    <w:rsid w:val="007847A4"/>
    <w:rsid w:val="00784A0D"/>
    <w:rsid w:val="00784E1F"/>
    <w:rsid w:val="00786132"/>
    <w:rsid w:val="00787ECA"/>
    <w:rsid w:val="0079060C"/>
    <w:rsid w:val="00796B81"/>
    <w:rsid w:val="00796D6E"/>
    <w:rsid w:val="00797A75"/>
    <w:rsid w:val="00797BE0"/>
    <w:rsid w:val="007A0FD4"/>
    <w:rsid w:val="007A124B"/>
    <w:rsid w:val="007A2453"/>
    <w:rsid w:val="007A349B"/>
    <w:rsid w:val="007A44DA"/>
    <w:rsid w:val="007A59CD"/>
    <w:rsid w:val="007A6DE8"/>
    <w:rsid w:val="007A773B"/>
    <w:rsid w:val="007B0B15"/>
    <w:rsid w:val="007B16EA"/>
    <w:rsid w:val="007B3891"/>
    <w:rsid w:val="007B4379"/>
    <w:rsid w:val="007B495F"/>
    <w:rsid w:val="007B4B44"/>
    <w:rsid w:val="007B4D45"/>
    <w:rsid w:val="007B5184"/>
    <w:rsid w:val="007B532B"/>
    <w:rsid w:val="007B5A87"/>
    <w:rsid w:val="007C0F00"/>
    <w:rsid w:val="007C170D"/>
    <w:rsid w:val="007C3A86"/>
    <w:rsid w:val="007C3B3D"/>
    <w:rsid w:val="007C406B"/>
    <w:rsid w:val="007C4A47"/>
    <w:rsid w:val="007C4E77"/>
    <w:rsid w:val="007C670F"/>
    <w:rsid w:val="007C6E6E"/>
    <w:rsid w:val="007C789D"/>
    <w:rsid w:val="007D0A9E"/>
    <w:rsid w:val="007D10A3"/>
    <w:rsid w:val="007D14CF"/>
    <w:rsid w:val="007D50AA"/>
    <w:rsid w:val="007D64FF"/>
    <w:rsid w:val="007E15D6"/>
    <w:rsid w:val="007E2C01"/>
    <w:rsid w:val="007F2235"/>
    <w:rsid w:val="007F22F4"/>
    <w:rsid w:val="007F2CB8"/>
    <w:rsid w:val="0080100D"/>
    <w:rsid w:val="00801283"/>
    <w:rsid w:val="00801B3F"/>
    <w:rsid w:val="00801C7C"/>
    <w:rsid w:val="00803174"/>
    <w:rsid w:val="00804CEF"/>
    <w:rsid w:val="00805350"/>
    <w:rsid w:val="00806761"/>
    <w:rsid w:val="00807874"/>
    <w:rsid w:val="00810BC6"/>
    <w:rsid w:val="008133FD"/>
    <w:rsid w:val="00815DE4"/>
    <w:rsid w:val="00815FCF"/>
    <w:rsid w:val="008209C4"/>
    <w:rsid w:val="00821D2E"/>
    <w:rsid w:val="00822F71"/>
    <w:rsid w:val="008231BC"/>
    <w:rsid w:val="00824484"/>
    <w:rsid w:val="00824E29"/>
    <w:rsid w:val="00825757"/>
    <w:rsid w:val="00825ED1"/>
    <w:rsid w:val="0082601A"/>
    <w:rsid w:val="008268E4"/>
    <w:rsid w:val="00826A28"/>
    <w:rsid w:val="0083042B"/>
    <w:rsid w:val="00831B54"/>
    <w:rsid w:val="008327CB"/>
    <w:rsid w:val="00832A41"/>
    <w:rsid w:val="00833ADA"/>
    <w:rsid w:val="008412E4"/>
    <w:rsid w:val="00841C79"/>
    <w:rsid w:val="008423E6"/>
    <w:rsid w:val="00843813"/>
    <w:rsid w:val="00843CA5"/>
    <w:rsid w:val="0084474F"/>
    <w:rsid w:val="00845E18"/>
    <w:rsid w:val="00847959"/>
    <w:rsid w:val="00847A65"/>
    <w:rsid w:val="00850366"/>
    <w:rsid w:val="00850453"/>
    <w:rsid w:val="00850E4B"/>
    <w:rsid w:val="00853D35"/>
    <w:rsid w:val="00854D16"/>
    <w:rsid w:val="008558D9"/>
    <w:rsid w:val="00857A97"/>
    <w:rsid w:val="008622F0"/>
    <w:rsid w:val="00862991"/>
    <w:rsid w:val="00862FA9"/>
    <w:rsid w:val="0086349C"/>
    <w:rsid w:val="00867F48"/>
    <w:rsid w:val="0087390D"/>
    <w:rsid w:val="00873D26"/>
    <w:rsid w:val="00874B2C"/>
    <w:rsid w:val="00874BD6"/>
    <w:rsid w:val="00877278"/>
    <w:rsid w:val="00882C46"/>
    <w:rsid w:val="0088336B"/>
    <w:rsid w:val="0088700F"/>
    <w:rsid w:val="00890D21"/>
    <w:rsid w:val="008917F3"/>
    <w:rsid w:val="008940B7"/>
    <w:rsid w:val="00894103"/>
    <w:rsid w:val="00895822"/>
    <w:rsid w:val="00895D0B"/>
    <w:rsid w:val="00896040"/>
    <w:rsid w:val="00896183"/>
    <w:rsid w:val="008974F9"/>
    <w:rsid w:val="00897613"/>
    <w:rsid w:val="00897971"/>
    <w:rsid w:val="008A029C"/>
    <w:rsid w:val="008A0CBA"/>
    <w:rsid w:val="008A119F"/>
    <w:rsid w:val="008A16A8"/>
    <w:rsid w:val="008A2D55"/>
    <w:rsid w:val="008A3629"/>
    <w:rsid w:val="008A3A8F"/>
    <w:rsid w:val="008A62E2"/>
    <w:rsid w:val="008A66AC"/>
    <w:rsid w:val="008A73EA"/>
    <w:rsid w:val="008A7C16"/>
    <w:rsid w:val="008B0397"/>
    <w:rsid w:val="008B04F0"/>
    <w:rsid w:val="008B3556"/>
    <w:rsid w:val="008B4F2B"/>
    <w:rsid w:val="008B6AD2"/>
    <w:rsid w:val="008B7A95"/>
    <w:rsid w:val="008C1869"/>
    <w:rsid w:val="008C1928"/>
    <w:rsid w:val="008C1D60"/>
    <w:rsid w:val="008C235E"/>
    <w:rsid w:val="008C2604"/>
    <w:rsid w:val="008C4826"/>
    <w:rsid w:val="008C60EE"/>
    <w:rsid w:val="008C687B"/>
    <w:rsid w:val="008C6D1F"/>
    <w:rsid w:val="008C74C8"/>
    <w:rsid w:val="008D6498"/>
    <w:rsid w:val="008D6619"/>
    <w:rsid w:val="008D6F08"/>
    <w:rsid w:val="008D6F7F"/>
    <w:rsid w:val="008D72AC"/>
    <w:rsid w:val="008E17EC"/>
    <w:rsid w:val="008E24B8"/>
    <w:rsid w:val="008E5B17"/>
    <w:rsid w:val="008E709F"/>
    <w:rsid w:val="008E71E3"/>
    <w:rsid w:val="008E789E"/>
    <w:rsid w:val="008F02BF"/>
    <w:rsid w:val="008F4F1E"/>
    <w:rsid w:val="008F511A"/>
    <w:rsid w:val="008F7CA6"/>
    <w:rsid w:val="009002C7"/>
    <w:rsid w:val="009003A1"/>
    <w:rsid w:val="00900BB3"/>
    <w:rsid w:val="0090409D"/>
    <w:rsid w:val="00905A6D"/>
    <w:rsid w:val="009074B8"/>
    <w:rsid w:val="00907A8B"/>
    <w:rsid w:val="0091025D"/>
    <w:rsid w:val="00910489"/>
    <w:rsid w:val="00910A9F"/>
    <w:rsid w:val="00912DB1"/>
    <w:rsid w:val="00913C7E"/>
    <w:rsid w:val="00914181"/>
    <w:rsid w:val="00915BAE"/>
    <w:rsid w:val="0091600F"/>
    <w:rsid w:val="009160CB"/>
    <w:rsid w:val="00916ED0"/>
    <w:rsid w:val="00920E06"/>
    <w:rsid w:val="0092150E"/>
    <w:rsid w:val="00921D22"/>
    <w:rsid w:val="009224BD"/>
    <w:rsid w:val="00924998"/>
    <w:rsid w:val="00924F0F"/>
    <w:rsid w:val="009257F0"/>
    <w:rsid w:val="00927707"/>
    <w:rsid w:val="00927F70"/>
    <w:rsid w:val="00934371"/>
    <w:rsid w:val="00936AD6"/>
    <w:rsid w:val="00936F07"/>
    <w:rsid w:val="009410F9"/>
    <w:rsid w:val="00941D78"/>
    <w:rsid w:val="00942451"/>
    <w:rsid w:val="009439F5"/>
    <w:rsid w:val="009440F4"/>
    <w:rsid w:val="00945199"/>
    <w:rsid w:val="00950CE7"/>
    <w:rsid w:val="009515C6"/>
    <w:rsid w:val="00952BDF"/>
    <w:rsid w:val="00953C18"/>
    <w:rsid w:val="009560F4"/>
    <w:rsid w:val="009561B4"/>
    <w:rsid w:val="009563CF"/>
    <w:rsid w:val="009567A6"/>
    <w:rsid w:val="00957910"/>
    <w:rsid w:val="009608C2"/>
    <w:rsid w:val="00960910"/>
    <w:rsid w:val="00961BB1"/>
    <w:rsid w:val="0096401F"/>
    <w:rsid w:val="0096459D"/>
    <w:rsid w:val="0096666A"/>
    <w:rsid w:val="00966950"/>
    <w:rsid w:val="00966B1E"/>
    <w:rsid w:val="00970C49"/>
    <w:rsid w:val="00973D1D"/>
    <w:rsid w:val="00973E5E"/>
    <w:rsid w:val="00976498"/>
    <w:rsid w:val="00976CAF"/>
    <w:rsid w:val="00976CE1"/>
    <w:rsid w:val="00977B7B"/>
    <w:rsid w:val="0098023D"/>
    <w:rsid w:val="009819EE"/>
    <w:rsid w:val="00981C08"/>
    <w:rsid w:val="00981D9B"/>
    <w:rsid w:val="00981F85"/>
    <w:rsid w:val="009820D4"/>
    <w:rsid w:val="009828D4"/>
    <w:rsid w:val="00982D9C"/>
    <w:rsid w:val="009833C9"/>
    <w:rsid w:val="0098383B"/>
    <w:rsid w:val="00983ADC"/>
    <w:rsid w:val="009846D6"/>
    <w:rsid w:val="00985484"/>
    <w:rsid w:val="00986A49"/>
    <w:rsid w:val="0098777C"/>
    <w:rsid w:val="00987ECD"/>
    <w:rsid w:val="0099058A"/>
    <w:rsid w:val="00991391"/>
    <w:rsid w:val="00991B98"/>
    <w:rsid w:val="00992BF8"/>
    <w:rsid w:val="0099459A"/>
    <w:rsid w:val="0099479D"/>
    <w:rsid w:val="0099483B"/>
    <w:rsid w:val="00994E72"/>
    <w:rsid w:val="0099699E"/>
    <w:rsid w:val="00996E11"/>
    <w:rsid w:val="00997D64"/>
    <w:rsid w:val="009A013B"/>
    <w:rsid w:val="009A1DB9"/>
    <w:rsid w:val="009A29A5"/>
    <w:rsid w:val="009A2E3A"/>
    <w:rsid w:val="009A2FF6"/>
    <w:rsid w:val="009A447B"/>
    <w:rsid w:val="009A6F12"/>
    <w:rsid w:val="009A7956"/>
    <w:rsid w:val="009B003B"/>
    <w:rsid w:val="009B22F0"/>
    <w:rsid w:val="009B27B8"/>
    <w:rsid w:val="009B2823"/>
    <w:rsid w:val="009B2DC9"/>
    <w:rsid w:val="009B58AD"/>
    <w:rsid w:val="009B5BF7"/>
    <w:rsid w:val="009B5F3B"/>
    <w:rsid w:val="009C03A3"/>
    <w:rsid w:val="009C0F2E"/>
    <w:rsid w:val="009C2B2A"/>
    <w:rsid w:val="009C2B3E"/>
    <w:rsid w:val="009C3FAA"/>
    <w:rsid w:val="009C6208"/>
    <w:rsid w:val="009D1F5F"/>
    <w:rsid w:val="009D2451"/>
    <w:rsid w:val="009D26E5"/>
    <w:rsid w:val="009D291B"/>
    <w:rsid w:val="009D3657"/>
    <w:rsid w:val="009D5455"/>
    <w:rsid w:val="009D66B6"/>
    <w:rsid w:val="009D7395"/>
    <w:rsid w:val="009E1183"/>
    <w:rsid w:val="009E179B"/>
    <w:rsid w:val="009E22FA"/>
    <w:rsid w:val="009E285F"/>
    <w:rsid w:val="009E36CA"/>
    <w:rsid w:val="009E3C97"/>
    <w:rsid w:val="009E4244"/>
    <w:rsid w:val="009E60C0"/>
    <w:rsid w:val="009F0969"/>
    <w:rsid w:val="009F1512"/>
    <w:rsid w:val="009F63E2"/>
    <w:rsid w:val="009F76BF"/>
    <w:rsid w:val="009F7C34"/>
    <w:rsid w:val="009F7DE5"/>
    <w:rsid w:val="00A00EB7"/>
    <w:rsid w:val="00A01168"/>
    <w:rsid w:val="00A0181B"/>
    <w:rsid w:val="00A01C56"/>
    <w:rsid w:val="00A02D3B"/>
    <w:rsid w:val="00A03CF1"/>
    <w:rsid w:val="00A03F65"/>
    <w:rsid w:val="00A055C5"/>
    <w:rsid w:val="00A06FB7"/>
    <w:rsid w:val="00A0752B"/>
    <w:rsid w:val="00A07FDB"/>
    <w:rsid w:val="00A117E6"/>
    <w:rsid w:val="00A12281"/>
    <w:rsid w:val="00A1504C"/>
    <w:rsid w:val="00A15C73"/>
    <w:rsid w:val="00A17498"/>
    <w:rsid w:val="00A178F9"/>
    <w:rsid w:val="00A234B5"/>
    <w:rsid w:val="00A25210"/>
    <w:rsid w:val="00A25C43"/>
    <w:rsid w:val="00A27357"/>
    <w:rsid w:val="00A304A3"/>
    <w:rsid w:val="00A31900"/>
    <w:rsid w:val="00A3243E"/>
    <w:rsid w:val="00A32E18"/>
    <w:rsid w:val="00A336B1"/>
    <w:rsid w:val="00A41C4D"/>
    <w:rsid w:val="00A42184"/>
    <w:rsid w:val="00A42954"/>
    <w:rsid w:val="00A436E6"/>
    <w:rsid w:val="00A4462B"/>
    <w:rsid w:val="00A4603D"/>
    <w:rsid w:val="00A461BD"/>
    <w:rsid w:val="00A4732F"/>
    <w:rsid w:val="00A47C1C"/>
    <w:rsid w:val="00A522C2"/>
    <w:rsid w:val="00A532FB"/>
    <w:rsid w:val="00A53301"/>
    <w:rsid w:val="00A54267"/>
    <w:rsid w:val="00A57D36"/>
    <w:rsid w:val="00A6000A"/>
    <w:rsid w:val="00A60330"/>
    <w:rsid w:val="00A61057"/>
    <w:rsid w:val="00A62A82"/>
    <w:rsid w:val="00A62D56"/>
    <w:rsid w:val="00A62FDB"/>
    <w:rsid w:val="00A65617"/>
    <w:rsid w:val="00A65F7E"/>
    <w:rsid w:val="00A7058B"/>
    <w:rsid w:val="00A7230D"/>
    <w:rsid w:val="00A72E66"/>
    <w:rsid w:val="00A73926"/>
    <w:rsid w:val="00A74838"/>
    <w:rsid w:val="00A80C1C"/>
    <w:rsid w:val="00A84006"/>
    <w:rsid w:val="00A848B7"/>
    <w:rsid w:val="00A85999"/>
    <w:rsid w:val="00A86083"/>
    <w:rsid w:val="00A86803"/>
    <w:rsid w:val="00A9074A"/>
    <w:rsid w:val="00A91440"/>
    <w:rsid w:val="00A94BEB"/>
    <w:rsid w:val="00A9716D"/>
    <w:rsid w:val="00A978BE"/>
    <w:rsid w:val="00A97AE2"/>
    <w:rsid w:val="00AA0CA7"/>
    <w:rsid w:val="00AA16D4"/>
    <w:rsid w:val="00AA2492"/>
    <w:rsid w:val="00AA277D"/>
    <w:rsid w:val="00AA3DF3"/>
    <w:rsid w:val="00AA3E1C"/>
    <w:rsid w:val="00AA4A08"/>
    <w:rsid w:val="00AA5D73"/>
    <w:rsid w:val="00AA69F4"/>
    <w:rsid w:val="00AA7257"/>
    <w:rsid w:val="00AA7DC3"/>
    <w:rsid w:val="00AB028A"/>
    <w:rsid w:val="00AB0836"/>
    <w:rsid w:val="00AB24AC"/>
    <w:rsid w:val="00AB323E"/>
    <w:rsid w:val="00AB6053"/>
    <w:rsid w:val="00AB6D92"/>
    <w:rsid w:val="00AB744C"/>
    <w:rsid w:val="00AB75F1"/>
    <w:rsid w:val="00AB7694"/>
    <w:rsid w:val="00AB7E90"/>
    <w:rsid w:val="00AC0A1E"/>
    <w:rsid w:val="00AC1369"/>
    <w:rsid w:val="00AC3427"/>
    <w:rsid w:val="00AC40C7"/>
    <w:rsid w:val="00AC6A66"/>
    <w:rsid w:val="00AC6D7F"/>
    <w:rsid w:val="00AC6E5B"/>
    <w:rsid w:val="00AC7092"/>
    <w:rsid w:val="00AD0DB1"/>
    <w:rsid w:val="00AD130D"/>
    <w:rsid w:val="00AD1BF7"/>
    <w:rsid w:val="00AD25D8"/>
    <w:rsid w:val="00AD3087"/>
    <w:rsid w:val="00AD6718"/>
    <w:rsid w:val="00AD70C5"/>
    <w:rsid w:val="00AD7A0D"/>
    <w:rsid w:val="00AD7FE2"/>
    <w:rsid w:val="00AE0043"/>
    <w:rsid w:val="00AE02C0"/>
    <w:rsid w:val="00AE1C4E"/>
    <w:rsid w:val="00AE32A7"/>
    <w:rsid w:val="00AE4F69"/>
    <w:rsid w:val="00AE5B21"/>
    <w:rsid w:val="00AE5D07"/>
    <w:rsid w:val="00AE5FB7"/>
    <w:rsid w:val="00AF0324"/>
    <w:rsid w:val="00AF0A73"/>
    <w:rsid w:val="00AF0B55"/>
    <w:rsid w:val="00AF0D47"/>
    <w:rsid w:val="00AF22AE"/>
    <w:rsid w:val="00AF24BB"/>
    <w:rsid w:val="00AF4363"/>
    <w:rsid w:val="00AF5EFD"/>
    <w:rsid w:val="00B0069D"/>
    <w:rsid w:val="00B015AF"/>
    <w:rsid w:val="00B060ED"/>
    <w:rsid w:val="00B06BBD"/>
    <w:rsid w:val="00B10046"/>
    <w:rsid w:val="00B11BA2"/>
    <w:rsid w:val="00B12310"/>
    <w:rsid w:val="00B135A7"/>
    <w:rsid w:val="00B13908"/>
    <w:rsid w:val="00B14380"/>
    <w:rsid w:val="00B1494F"/>
    <w:rsid w:val="00B159C2"/>
    <w:rsid w:val="00B17DD9"/>
    <w:rsid w:val="00B224FC"/>
    <w:rsid w:val="00B22B9A"/>
    <w:rsid w:val="00B23910"/>
    <w:rsid w:val="00B2751D"/>
    <w:rsid w:val="00B27BF5"/>
    <w:rsid w:val="00B31F60"/>
    <w:rsid w:val="00B32C9B"/>
    <w:rsid w:val="00B33FB4"/>
    <w:rsid w:val="00B34944"/>
    <w:rsid w:val="00B34D91"/>
    <w:rsid w:val="00B34F9C"/>
    <w:rsid w:val="00B35463"/>
    <w:rsid w:val="00B37127"/>
    <w:rsid w:val="00B3721B"/>
    <w:rsid w:val="00B37380"/>
    <w:rsid w:val="00B40653"/>
    <w:rsid w:val="00B41C90"/>
    <w:rsid w:val="00B42D70"/>
    <w:rsid w:val="00B44325"/>
    <w:rsid w:val="00B44401"/>
    <w:rsid w:val="00B45255"/>
    <w:rsid w:val="00B45630"/>
    <w:rsid w:val="00B45DED"/>
    <w:rsid w:val="00B47EA3"/>
    <w:rsid w:val="00B5514C"/>
    <w:rsid w:val="00B555DD"/>
    <w:rsid w:val="00B55ABD"/>
    <w:rsid w:val="00B55AEF"/>
    <w:rsid w:val="00B55C9D"/>
    <w:rsid w:val="00B562A3"/>
    <w:rsid w:val="00B606F8"/>
    <w:rsid w:val="00B60E16"/>
    <w:rsid w:val="00B6120E"/>
    <w:rsid w:val="00B61CF6"/>
    <w:rsid w:val="00B62297"/>
    <w:rsid w:val="00B63695"/>
    <w:rsid w:val="00B65415"/>
    <w:rsid w:val="00B65DE0"/>
    <w:rsid w:val="00B66701"/>
    <w:rsid w:val="00B668D0"/>
    <w:rsid w:val="00B70390"/>
    <w:rsid w:val="00B703A4"/>
    <w:rsid w:val="00B71EA2"/>
    <w:rsid w:val="00B77514"/>
    <w:rsid w:val="00B80C50"/>
    <w:rsid w:val="00B824B8"/>
    <w:rsid w:val="00B84C38"/>
    <w:rsid w:val="00B84FE3"/>
    <w:rsid w:val="00B86D8F"/>
    <w:rsid w:val="00B86F92"/>
    <w:rsid w:val="00B9067E"/>
    <w:rsid w:val="00B90D01"/>
    <w:rsid w:val="00B90D87"/>
    <w:rsid w:val="00B91919"/>
    <w:rsid w:val="00B92273"/>
    <w:rsid w:val="00B925E4"/>
    <w:rsid w:val="00B92DF2"/>
    <w:rsid w:val="00B934D0"/>
    <w:rsid w:val="00B93F08"/>
    <w:rsid w:val="00B95441"/>
    <w:rsid w:val="00B976D9"/>
    <w:rsid w:val="00BA23A6"/>
    <w:rsid w:val="00BA51FC"/>
    <w:rsid w:val="00BB003F"/>
    <w:rsid w:val="00BB0D73"/>
    <w:rsid w:val="00BB1F67"/>
    <w:rsid w:val="00BB3557"/>
    <w:rsid w:val="00BB37E1"/>
    <w:rsid w:val="00BB4129"/>
    <w:rsid w:val="00BC0B6E"/>
    <w:rsid w:val="00BC0E47"/>
    <w:rsid w:val="00BC2312"/>
    <w:rsid w:val="00BC3457"/>
    <w:rsid w:val="00BC3B95"/>
    <w:rsid w:val="00BC4D33"/>
    <w:rsid w:val="00BC6FF8"/>
    <w:rsid w:val="00BC791C"/>
    <w:rsid w:val="00BD0CB9"/>
    <w:rsid w:val="00BD0FA0"/>
    <w:rsid w:val="00BD32D8"/>
    <w:rsid w:val="00BD3882"/>
    <w:rsid w:val="00BD67BA"/>
    <w:rsid w:val="00BD7CEC"/>
    <w:rsid w:val="00BE02C5"/>
    <w:rsid w:val="00BE0904"/>
    <w:rsid w:val="00BE13CB"/>
    <w:rsid w:val="00BE1CC6"/>
    <w:rsid w:val="00BE2610"/>
    <w:rsid w:val="00BE26E6"/>
    <w:rsid w:val="00BE26F3"/>
    <w:rsid w:val="00BE5594"/>
    <w:rsid w:val="00BF23AD"/>
    <w:rsid w:val="00BF3236"/>
    <w:rsid w:val="00BF41C8"/>
    <w:rsid w:val="00BF46BF"/>
    <w:rsid w:val="00BF4DC9"/>
    <w:rsid w:val="00BF4F68"/>
    <w:rsid w:val="00BF6850"/>
    <w:rsid w:val="00BF7AFF"/>
    <w:rsid w:val="00BF7B1E"/>
    <w:rsid w:val="00C01708"/>
    <w:rsid w:val="00C037CC"/>
    <w:rsid w:val="00C03ECA"/>
    <w:rsid w:val="00C04F96"/>
    <w:rsid w:val="00C05095"/>
    <w:rsid w:val="00C064D6"/>
    <w:rsid w:val="00C11A24"/>
    <w:rsid w:val="00C12C6F"/>
    <w:rsid w:val="00C12CD9"/>
    <w:rsid w:val="00C16626"/>
    <w:rsid w:val="00C1799C"/>
    <w:rsid w:val="00C20B5E"/>
    <w:rsid w:val="00C2215F"/>
    <w:rsid w:val="00C2292F"/>
    <w:rsid w:val="00C238FD"/>
    <w:rsid w:val="00C26684"/>
    <w:rsid w:val="00C26A64"/>
    <w:rsid w:val="00C26C69"/>
    <w:rsid w:val="00C302FC"/>
    <w:rsid w:val="00C30C6A"/>
    <w:rsid w:val="00C316BF"/>
    <w:rsid w:val="00C32104"/>
    <w:rsid w:val="00C322DD"/>
    <w:rsid w:val="00C32FBF"/>
    <w:rsid w:val="00C336B7"/>
    <w:rsid w:val="00C351DF"/>
    <w:rsid w:val="00C36BA3"/>
    <w:rsid w:val="00C3714E"/>
    <w:rsid w:val="00C41FE7"/>
    <w:rsid w:val="00C4430C"/>
    <w:rsid w:val="00C44CE7"/>
    <w:rsid w:val="00C44FC0"/>
    <w:rsid w:val="00C45C5E"/>
    <w:rsid w:val="00C474E0"/>
    <w:rsid w:val="00C506E0"/>
    <w:rsid w:val="00C53AD1"/>
    <w:rsid w:val="00C55C77"/>
    <w:rsid w:val="00C55DC1"/>
    <w:rsid w:val="00C56194"/>
    <w:rsid w:val="00C57F7F"/>
    <w:rsid w:val="00C629FD"/>
    <w:rsid w:val="00C62CB5"/>
    <w:rsid w:val="00C6493B"/>
    <w:rsid w:val="00C64C50"/>
    <w:rsid w:val="00C70617"/>
    <w:rsid w:val="00C76D85"/>
    <w:rsid w:val="00C80460"/>
    <w:rsid w:val="00C80736"/>
    <w:rsid w:val="00C824D8"/>
    <w:rsid w:val="00C82C07"/>
    <w:rsid w:val="00C850C7"/>
    <w:rsid w:val="00C86184"/>
    <w:rsid w:val="00C86589"/>
    <w:rsid w:val="00C90A64"/>
    <w:rsid w:val="00C92B5B"/>
    <w:rsid w:val="00C930D2"/>
    <w:rsid w:val="00C93DB5"/>
    <w:rsid w:val="00C95061"/>
    <w:rsid w:val="00C96327"/>
    <w:rsid w:val="00CA0103"/>
    <w:rsid w:val="00CA155B"/>
    <w:rsid w:val="00CA2508"/>
    <w:rsid w:val="00CA3B0E"/>
    <w:rsid w:val="00CA620A"/>
    <w:rsid w:val="00CA6768"/>
    <w:rsid w:val="00CA7101"/>
    <w:rsid w:val="00CB1550"/>
    <w:rsid w:val="00CB33BA"/>
    <w:rsid w:val="00CB56E9"/>
    <w:rsid w:val="00CB5737"/>
    <w:rsid w:val="00CB652D"/>
    <w:rsid w:val="00CB7A2A"/>
    <w:rsid w:val="00CC08DB"/>
    <w:rsid w:val="00CC1297"/>
    <w:rsid w:val="00CC1A5C"/>
    <w:rsid w:val="00CC301A"/>
    <w:rsid w:val="00CC3930"/>
    <w:rsid w:val="00CC70A5"/>
    <w:rsid w:val="00CD0473"/>
    <w:rsid w:val="00CD076D"/>
    <w:rsid w:val="00CD0EFE"/>
    <w:rsid w:val="00CD1E50"/>
    <w:rsid w:val="00CD2454"/>
    <w:rsid w:val="00CD3F35"/>
    <w:rsid w:val="00CD4F16"/>
    <w:rsid w:val="00CD502C"/>
    <w:rsid w:val="00CD574B"/>
    <w:rsid w:val="00CD5D1C"/>
    <w:rsid w:val="00CE2449"/>
    <w:rsid w:val="00CE699E"/>
    <w:rsid w:val="00CE6AC9"/>
    <w:rsid w:val="00CE7AD4"/>
    <w:rsid w:val="00CF024E"/>
    <w:rsid w:val="00CF337E"/>
    <w:rsid w:val="00CF719C"/>
    <w:rsid w:val="00D019B0"/>
    <w:rsid w:val="00D01FD7"/>
    <w:rsid w:val="00D02707"/>
    <w:rsid w:val="00D02996"/>
    <w:rsid w:val="00D0513F"/>
    <w:rsid w:val="00D059D6"/>
    <w:rsid w:val="00D06C9A"/>
    <w:rsid w:val="00D06D0A"/>
    <w:rsid w:val="00D07FC9"/>
    <w:rsid w:val="00D10ECB"/>
    <w:rsid w:val="00D12653"/>
    <w:rsid w:val="00D1374A"/>
    <w:rsid w:val="00D14358"/>
    <w:rsid w:val="00D17D5B"/>
    <w:rsid w:val="00D20186"/>
    <w:rsid w:val="00D217C9"/>
    <w:rsid w:val="00D2560D"/>
    <w:rsid w:val="00D322D4"/>
    <w:rsid w:val="00D35F44"/>
    <w:rsid w:val="00D367B7"/>
    <w:rsid w:val="00D377CF"/>
    <w:rsid w:val="00D40E32"/>
    <w:rsid w:val="00D40E76"/>
    <w:rsid w:val="00D41CA1"/>
    <w:rsid w:val="00D42778"/>
    <w:rsid w:val="00D43463"/>
    <w:rsid w:val="00D4377B"/>
    <w:rsid w:val="00D44529"/>
    <w:rsid w:val="00D44C8B"/>
    <w:rsid w:val="00D45B4D"/>
    <w:rsid w:val="00D4710A"/>
    <w:rsid w:val="00D47B54"/>
    <w:rsid w:val="00D47E82"/>
    <w:rsid w:val="00D5070C"/>
    <w:rsid w:val="00D5126F"/>
    <w:rsid w:val="00D52586"/>
    <w:rsid w:val="00D534F7"/>
    <w:rsid w:val="00D53803"/>
    <w:rsid w:val="00D5521D"/>
    <w:rsid w:val="00D60A1A"/>
    <w:rsid w:val="00D61384"/>
    <w:rsid w:val="00D6204F"/>
    <w:rsid w:val="00D63411"/>
    <w:rsid w:val="00D64091"/>
    <w:rsid w:val="00D651B9"/>
    <w:rsid w:val="00D65E34"/>
    <w:rsid w:val="00D6655B"/>
    <w:rsid w:val="00D714A8"/>
    <w:rsid w:val="00D74AE4"/>
    <w:rsid w:val="00D74B7A"/>
    <w:rsid w:val="00D763C2"/>
    <w:rsid w:val="00D76F54"/>
    <w:rsid w:val="00D772EA"/>
    <w:rsid w:val="00D777D2"/>
    <w:rsid w:val="00D80415"/>
    <w:rsid w:val="00D816F8"/>
    <w:rsid w:val="00D82E58"/>
    <w:rsid w:val="00D83C7E"/>
    <w:rsid w:val="00D8451B"/>
    <w:rsid w:val="00D869AC"/>
    <w:rsid w:val="00D86AF0"/>
    <w:rsid w:val="00D872A2"/>
    <w:rsid w:val="00D87417"/>
    <w:rsid w:val="00D87472"/>
    <w:rsid w:val="00D90B0A"/>
    <w:rsid w:val="00D90B62"/>
    <w:rsid w:val="00D90EC3"/>
    <w:rsid w:val="00D96018"/>
    <w:rsid w:val="00D97EE5"/>
    <w:rsid w:val="00DA2916"/>
    <w:rsid w:val="00DA2F0A"/>
    <w:rsid w:val="00DA54C7"/>
    <w:rsid w:val="00DA7FCA"/>
    <w:rsid w:val="00DB1C26"/>
    <w:rsid w:val="00DB23FB"/>
    <w:rsid w:val="00DB2574"/>
    <w:rsid w:val="00DB40C5"/>
    <w:rsid w:val="00DB5415"/>
    <w:rsid w:val="00DC165B"/>
    <w:rsid w:val="00DC1EAF"/>
    <w:rsid w:val="00DC210B"/>
    <w:rsid w:val="00DC449B"/>
    <w:rsid w:val="00DC4B4D"/>
    <w:rsid w:val="00DC7D0D"/>
    <w:rsid w:val="00DD0ECF"/>
    <w:rsid w:val="00DD11F4"/>
    <w:rsid w:val="00DD125A"/>
    <w:rsid w:val="00DD32CE"/>
    <w:rsid w:val="00DD4FE8"/>
    <w:rsid w:val="00DD585F"/>
    <w:rsid w:val="00DD5BDF"/>
    <w:rsid w:val="00DD61E6"/>
    <w:rsid w:val="00DD703C"/>
    <w:rsid w:val="00DD780A"/>
    <w:rsid w:val="00DD7B06"/>
    <w:rsid w:val="00DD7E9A"/>
    <w:rsid w:val="00DE15A3"/>
    <w:rsid w:val="00DE40A5"/>
    <w:rsid w:val="00DE4596"/>
    <w:rsid w:val="00DF0A68"/>
    <w:rsid w:val="00DF0ED3"/>
    <w:rsid w:val="00DF1444"/>
    <w:rsid w:val="00DF2271"/>
    <w:rsid w:val="00DF29DF"/>
    <w:rsid w:val="00DF33DF"/>
    <w:rsid w:val="00DF4159"/>
    <w:rsid w:val="00DF416F"/>
    <w:rsid w:val="00E00C99"/>
    <w:rsid w:val="00E015F1"/>
    <w:rsid w:val="00E0178F"/>
    <w:rsid w:val="00E01DAA"/>
    <w:rsid w:val="00E0262E"/>
    <w:rsid w:val="00E047D1"/>
    <w:rsid w:val="00E06CA5"/>
    <w:rsid w:val="00E07BC0"/>
    <w:rsid w:val="00E11480"/>
    <w:rsid w:val="00E119B4"/>
    <w:rsid w:val="00E12960"/>
    <w:rsid w:val="00E139FB"/>
    <w:rsid w:val="00E13F26"/>
    <w:rsid w:val="00E14B2A"/>
    <w:rsid w:val="00E14E52"/>
    <w:rsid w:val="00E1672A"/>
    <w:rsid w:val="00E207D8"/>
    <w:rsid w:val="00E234E0"/>
    <w:rsid w:val="00E237DC"/>
    <w:rsid w:val="00E237E7"/>
    <w:rsid w:val="00E23D0D"/>
    <w:rsid w:val="00E24B64"/>
    <w:rsid w:val="00E24C2A"/>
    <w:rsid w:val="00E257FB"/>
    <w:rsid w:val="00E27BC1"/>
    <w:rsid w:val="00E31B65"/>
    <w:rsid w:val="00E323E3"/>
    <w:rsid w:val="00E32E3C"/>
    <w:rsid w:val="00E34483"/>
    <w:rsid w:val="00E37D40"/>
    <w:rsid w:val="00E443A2"/>
    <w:rsid w:val="00E455BF"/>
    <w:rsid w:val="00E50F5D"/>
    <w:rsid w:val="00E517CF"/>
    <w:rsid w:val="00E54438"/>
    <w:rsid w:val="00E55211"/>
    <w:rsid w:val="00E55A05"/>
    <w:rsid w:val="00E55E5D"/>
    <w:rsid w:val="00E5712A"/>
    <w:rsid w:val="00E629F8"/>
    <w:rsid w:val="00E63260"/>
    <w:rsid w:val="00E63416"/>
    <w:rsid w:val="00E65521"/>
    <w:rsid w:val="00E72BC1"/>
    <w:rsid w:val="00E7579D"/>
    <w:rsid w:val="00E761C9"/>
    <w:rsid w:val="00E7692B"/>
    <w:rsid w:val="00E773BD"/>
    <w:rsid w:val="00E77DDA"/>
    <w:rsid w:val="00E80088"/>
    <w:rsid w:val="00E802ED"/>
    <w:rsid w:val="00E82943"/>
    <w:rsid w:val="00E82E4E"/>
    <w:rsid w:val="00E85287"/>
    <w:rsid w:val="00E86C16"/>
    <w:rsid w:val="00E870AB"/>
    <w:rsid w:val="00E870C3"/>
    <w:rsid w:val="00E878F7"/>
    <w:rsid w:val="00E91784"/>
    <w:rsid w:val="00E93EEC"/>
    <w:rsid w:val="00E95870"/>
    <w:rsid w:val="00E96C6D"/>
    <w:rsid w:val="00EA03C8"/>
    <w:rsid w:val="00EA1ACF"/>
    <w:rsid w:val="00EA34A4"/>
    <w:rsid w:val="00EA4323"/>
    <w:rsid w:val="00EA4EE5"/>
    <w:rsid w:val="00EA5553"/>
    <w:rsid w:val="00EA6019"/>
    <w:rsid w:val="00EA651C"/>
    <w:rsid w:val="00EB15C5"/>
    <w:rsid w:val="00EB16F7"/>
    <w:rsid w:val="00EB1B4D"/>
    <w:rsid w:val="00EB2401"/>
    <w:rsid w:val="00EB7620"/>
    <w:rsid w:val="00EC054D"/>
    <w:rsid w:val="00EC4465"/>
    <w:rsid w:val="00EC6A70"/>
    <w:rsid w:val="00EC70F9"/>
    <w:rsid w:val="00EC7F1E"/>
    <w:rsid w:val="00ED227E"/>
    <w:rsid w:val="00ED262F"/>
    <w:rsid w:val="00ED3007"/>
    <w:rsid w:val="00ED30B1"/>
    <w:rsid w:val="00ED6071"/>
    <w:rsid w:val="00ED7319"/>
    <w:rsid w:val="00ED75C1"/>
    <w:rsid w:val="00ED777C"/>
    <w:rsid w:val="00ED7B34"/>
    <w:rsid w:val="00EE0450"/>
    <w:rsid w:val="00EE0FEC"/>
    <w:rsid w:val="00EE1E97"/>
    <w:rsid w:val="00EE2373"/>
    <w:rsid w:val="00EE262B"/>
    <w:rsid w:val="00EE35B0"/>
    <w:rsid w:val="00EE5FAD"/>
    <w:rsid w:val="00EE64C2"/>
    <w:rsid w:val="00EF0369"/>
    <w:rsid w:val="00EF06AF"/>
    <w:rsid w:val="00EF4C5A"/>
    <w:rsid w:val="00EF5AD5"/>
    <w:rsid w:val="00EF6669"/>
    <w:rsid w:val="00EF7040"/>
    <w:rsid w:val="00EF76AB"/>
    <w:rsid w:val="00EF7D21"/>
    <w:rsid w:val="00F00FDB"/>
    <w:rsid w:val="00F0141A"/>
    <w:rsid w:val="00F017E1"/>
    <w:rsid w:val="00F03625"/>
    <w:rsid w:val="00F04F18"/>
    <w:rsid w:val="00F06625"/>
    <w:rsid w:val="00F071D0"/>
    <w:rsid w:val="00F10367"/>
    <w:rsid w:val="00F13ACF"/>
    <w:rsid w:val="00F143DA"/>
    <w:rsid w:val="00F15A2B"/>
    <w:rsid w:val="00F2052F"/>
    <w:rsid w:val="00F213B0"/>
    <w:rsid w:val="00F221E1"/>
    <w:rsid w:val="00F24701"/>
    <w:rsid w:val="00F2483B"/>
    <w:rsid w:val="00F25AEE"/>
    <w:rsid w:val="00F269DF"/>
    <w:rsid w:val="00F27E1C"/>
    <w:rsid w:val="00F32246"/>
    <w:rsid w:val="00F33854"/>
    <w:rsid w:val="00F33DA6"/>
    <w:rsid w:val="00F34244"/>
    <w:rsid w:val="00F349B7"/>
    <w:rsid w:val="00F37919"/>
    <w:rsid w:val="00F42C5C"/>
    <w:rsid w:val="00F42F49"/>
    <w:rsid w:val="00F44185"/>
    <w:rsid w:val="00F46745"/>
    <w:rsid w:val="00F46B86"/>
    <w:rsid w:val="00F50F16"/>
    <w:rsid w:val="00F5215B"/>
    <w:rsid w:val="00F525B7"/>
    <w:rsid w:val="00F52D73"/>
    <w:rsid w:val="00F53E60"/>
    <w:rsid w:val="00F541F7"/>
    <w:rsid w:val="00F55C46"/>
    <w:rsid w:val="00F57B90"/>
    <w:rsid w:val="00F655F6"/>
    <w:rsid w:val="00F67E32"/>
    <w:rsid w:val="00F71F01"/>
    <w:rsid w:val="00F72368"/>
    <w:rsid w:val="00F7264B"/>
    <w:rsid w:val="00F74725"/>
    <w:rsid w:val="00F74AC7"/>
    <w:rsid w:val="00F74AD1"/>
    <w:rsid w:val="00F77B71"/>
    <w:rsid w:val="00F77E85"/>
    <w:rsid w:val="00F8079C"/>
    <w:rsid w:val="00F80F26"/>
    <w:rsid w:val="00F82BF3"/>
    <w:rsid w:val="00F84E97"/>
    <w:rsid w:val="00F855F7"/>
    <w:rsid w:val="00F85D36"/>
    <w:rsid w:val="00F86828"/>
    <w:rsid w:val="00F87CB3"/>
    <w:rsid w:val="00F91958"/>
    <w:rsid w:val="00F930C4"/>
    <w:rsid w:val="00F93BCC"/>
    <w:rsid w:val="00F94EED"/>
    <w:rsid w:val="00F96A3D"/>
    <w:rsid w:val="00FA0618"/>
    <w:rsid w:val="00FA09FF"/>
    <w:rsid w:val="00FA0EBD"/>
    <w:rsid w:val="00FA125A"/>
    <w:rsid w:val="00FA2177"/>
    <w:rsid w:val="00FA7BA4"/>
    <w:rsid w:val="00FB01DE"/>
    <w:rsid w:val="00FB034F"/>
    <w:rsid w:val="00FB056F"/>
    <w:rsid w:val="00FB0C34"/>
    <w:rsid w:val="00FB0DC7"/>
    <w:rsid w:val="00FB1904"/>
    <w:rsid w:val="00FB4430"/>
    <w:rsid w:val="00FB4A71"/>
    <w:rsid w:val="00FB77E9"/>
    <w:rsid w:val="00FC0618"/>
    <w:rsid w:val="00FC10C1"/>
    <w:rsid w:val="00FC1F7E"/>
    <w:rsid w:val="00FC2777"/>
    <w:rsid w:val="00FC2E4B"/>
    <w:rsid w:val="00FC2F45"/>
    <w:rsid w:val="00FC3DD7"/>
    <w:rsid w:val="00FC569C"/>
    <w:rsid w:val="00FC5C46"/>
    <w:rsid w:val="00FC5D56"/>
    <w:rsid w:val="00FC76EF"/>
    <w:rsid w:val="00FC78F7"/>
    <w:rsid w:val="00FD1181"/>
    <w:rsid w:val="00FD342C"/>
    <w:rsid w:val="00FD568B"/>
    <w:rsid w:val="00FD60A9"/>
    <w:rsid w:val="00FD6A8D"/>
    <w:rsid w:val="00FD72BE"/>
    <w:rsid w:val="00FE13B4"/>
    <w:rsid w:val="00FE23E1"/>
    <w:rsid w:val="00FE4850"/>
    <w:rsid w:val="00FE6761"/>
    <w:rsid w:val="00FE685E"/>
    <w:rsid w:val="00FE6D17"/>
    <w:rsid w:val="00FE737C"/>
    <w:rsid w:val="00FF03FC"/>
    <w:rsid w:val="00FF1DEC"/>
    <w:rsid w:val="00FF2D1B"/>
    <w:rsid w:val="00FF3A7E"/>
    <w:rsid w:val="00FF466D"/>
    <w:rsid w:val="00FF5601"/>
    <w:rsid w:val="00FF5675"/>
    <w:rsid w:val="00FF5D84"/>
    <w:rsid w:val="00FF6299"/>
    <w:rsid w:val="00FF72A1"/>
    <w:rsid w:val="00FF7A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4:docId w14:val="2D77D0F1"/>
  <w15:docId w15:val="{9F583589-2B5D-4D83-86FF-2402046F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unhideWhenUsed="1" w:qFormat="1"/>
    <w:lsdException w:name="heading 5" w:locked="1" w:uiPriority="9" w:unhideWhenUsed="1" w:qFormat="1"/>
    <w:lsdException w:name="heading 6" w:locked="1" w:uiPriority="9" w:unhideWhenUsed="1" w:qFormat="1"/>
    <w:lsdException w:name="heading 7" w:locked="1" w:uiPriority="9" w:unhideWhenUsed="1" w:qFormat="1"/>
    <w:lsdException w:name="heading 8" w:locked="1" w:uiPriority="9" w:unhideWhenUsed="1" w:qFormat="1"/>
    <w:lsdException w:name="heading 9" w:locked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39" w:unhideWhenUsed="1"/>
    <w:lsdException w:name="toc 8" w:locked="1" w:uiPriority="39" w:unhideWhenUsed="1"/>
    <w:lsdException w:name="toc 9" w:locked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BA4"/>
    <w:pPr>
      <w:spacing w:before="120" w:after="120"/>
      <w:jc w:val="both"/>
    </w:pPr>
    <w:rPr>
      <w:sz w:val="22"/>
      <w:lang w:bidi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16F7"/>
    <w:pPr>
      <w:numPr>
        <w:numId w:val="3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Cs w:val="22"/>
    </w:rPr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167428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ind w:left="0"/>
      <w:jc w:val="left"/>
      <w:outlineLvl w:val="1"/>
    </w:pPr>
    <w:rPr>
      <w: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30D"/>
    <w:pPr>
      <w:numPr>
        <w:ilvl w:val="2"/>
        <w:numId w:val="3"/>
      </w:num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130D"/>
    <w:pPr>
      <w:numPr>
        <w:ilvl w:val="3"/>
        <w:numId w:val="3"/>
      </w:num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130D"/>
    <w:pPr>
      <w:numPr>
        <w:ilvl w:val="4"/>
        <w:numId w:val="3"/>
      </w:num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130D"/>
    <w:pPr>
      <w:numPr>
        <w:ilvl w:val="5"/>
        <w:numId w:val="3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D130D"/>
    <w:pPr>
      <w:numPr>
        <w:ilvl w:val="6"/>
        <w:numId w:val="3"/>
      </w:numPr>
      <w:spacing w:before="300" w:after="0"/>
      <w:outlineLvl w:val="6"/>
    </w:pPr>
    <w:rPr>
      <w:caps/>
      <w:color w:val="365F91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D130D"/>
    <w:pPr>
      <w:numPr>
        <w:ilvl w:val="7"/>
        <w:numId w:val="3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D130D"/>
    <w:pPr>
      <w:numPr>
        <w:ilvl w:val="8"/>
        <w:numId w:val="3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B16F7"/>
    <w:rPr>
      <w:b/>
      <w:bCs/>
      <w:caps/>
      <w:color w:val="FFFFFF"/>
      <w:spacing w:val="15"/>
      <w:sz w:val="22"/>
      <w:szCs w:val="22"/>
      <w:shd w:val="clear" w:color="auto" w:fill="4F81BD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167428"/>
    <w:rPr>
      <w:caps/>
      <w:spacing w:val="15"/>
      <w:sz w:val="22"/>
      <w:szCs w:val="22"/>
      <w:shd w:val="clear" w:color="auto" w:fill="DBE5F1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AD130D"/>
    <w:rPr>
      <w:caps/>
      <w:color w:val="243F60"/>
      <w:spacing w:val="15"/>
      <w:sz w:val="22"/>
      <w:szCs w:val="22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AD130D"/>
    <w:rPr>
      <w:caps/>
      <w:color w:val="365F91"/>
      <w:spacing w:val="10"/>
      <w:sz w:val="22"/>
      <w:szCs w:val="22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AD130D"/>
    <w:rPr>
      <w:caps/>
      <w:color w:val="365F91"/>
      <w:spacing w:val="10"/>
      <w:sz w:val="22"/>
      <w:szCs w:val="22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AD130D"/>
    <w:rPr>
      <w:caps/>
      <w:color w:val="365F91"/>
      <w:spacing w:val="10"/>
      <w:sz w:val="22"/>
      <w:szCs w:val="22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AD130D"/>
    <w:rPr>
      <w:caps/>
      <w:color w:val="365F91"/>
      <w:spacing w:val="10"/>
      <w:sz w:val="22"/>
      <w:szCs w:val="22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locked/>
    <w:rsid w:val="00AD130D"/>
    <w:rPr>
      <w:caps/>
      <w:spacing w:val="10"/>
      <w:sz w:val="18"/>
      <w:szCs w:val="18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AD130D"/>
    <w:rPr>
      <w:i/>
      <w:caps/>
      <w:spacing w:val="10"/>
      <w:sz w:val="18"/>
      <w:szCs w:val="18"/>
      <w:lang w:bidi="en-US"/>
    </w:rPr>
  </w:style>
  <w:style w:type="paragraph" w:styleId="Footer">
    <w:name w:val="footer"/>
    <w:basedOn w:val="Normal"/>
    <w:link w:val="FooterChar"/>
    <w:rsid w:val="00A62A82"/>
    <w:pPr>
      <w:tabs>
        <w:tab w:val="center" w:pos="4320"/>
        <w:tab w:val="right" w:pos="8640"/>
      </w:tabs>
      <w:spacing w:after="0"/>
    </w:pPr>
    <w:rPr>
      <w:rFonts w:ascii="Trebuchet MS" w:hAnsi="Trebuchet MS"/>
      <w:szCs w:val="24"/>
    </w:rPr>
  </w:style>
  <w:style w:type="character" w:customStyle="1" w:styleId="FooterChar">
    <w:name w:val="Footer Char"/>
    <w:basedOn w:val="DefaultParagraphFont"/>
    <w:link w:val="Footer"/>
    <w:locked/>
    <w:rsid w:val="00A62A82"/>
    <w:rPr>
      <w:rFonts w:ascii="Trebuchet MS" w:hAnsi="Trebuchet MS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8A3A8F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4D466A"/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103CB7"/>
    <w:pPr>
      <w:tabs>
        <w:tab w:val="right" w:leader="dot" w:pos="9710"/>
      </w:tabs>
      <w:spacing w:after="0"/>
      <w:ind w:left="45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261C17"/>
    <w:pPr>
      <w:tabs>
        <w:tab w:val="right" w:leader="dot" w:pos="9710"/>
      </w:tabs>
      <w:spacing w:after="0"/>
      <w:ind w:left="720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rsid w:val="004D466A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4D466A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4D466A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4D466A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4D466A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4D466A"/>
    <w:pPr>
      <w:spacing w:after="0"/>
      <w:ind w:left="1760"/>
    </w:pPr>
    <w:rPr>
      <w:sz w:val="18"/>
      <w:szCs w:val="18"/>
    </w:rPr>
  </w:style>
  <w:style w:type="paragraph" w:styleId="Header">
    <w:name w:val="header"/>
    <w:basedOn w:val="Normal"/>
    <w:link w:val="HeaderChar"/>
    <w:semiHidden/>
    <w:rsid w:val="009905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99058A"/>
    <w:rPr>
      <w:rFonts w:ascii="Arial" w:hAnsi="Arial" w:cs="Times New Roman"/>
      <w:sz w:val="22"/>
      <w:szCs w:val="22"/>
    </w:rPr>
  </w:style>
  <w:style w:type="table" w:styleId="TableGrid">
    <w:name w:val="Table Grid"/>
    <w:basedOn w:val="TableNormal"/>
    <w:rsid w:val="007B38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D130D"/>
    <w:rPr>
      <w:b/>
      <w:bCs/>
      <w:color w:val="365F91"/>
      <w:sz w:val="16"/>
      <w:szCs w:val="16"/>
    </w:rPr>
  </w:style>
  <w:style w:type="paragraph" w:styleId="TableofFigures">
    <w:name w:val="table of figures"/>
    <w:basedOn w:val="Normal"/>
    <w:next w:val="Normal"/>
    <w:uiPriority w:val="99"/>
    <w:rsid w:val="00F44185"/>
  </w:style>
  <w:style w:type="character" w:customStyle="1" w:styleId="CaptionChar">
    <w:name w:val="Caption Char"/>
    <w:basedOn w:val="DefaultParagraphFont"/>
    <w:link w:val="Caption"/>
    <w:uiPriority w:val="35"/>
    <w:locked/>
    <w:rsid w:val="0098023D"/>
    <w:rPr>
      <w:b/>
      <w:bCs/>
      <w:color w:val="365F91"/>
      <w:sz w:val="16"/>
      <w:szCs w:val="16"/>
    </w:rPr>
  </w:style>
  <w:style w:type="paragraph" w:styleId="ListParagraph">
    <w:name w:val="List Paragraph"/>
    <w:basedOn w:val="Normal"/>
    <w:uiPriority w:val="34"/>
    <w:qFormat/>
    <w:rsid w:val="00AD130D"/>
    <w:pPr>
      <w:ind w:left="720"/>
      <w:contextualSpacing/>
    </w:pPr>
  </w:style>
  <w:style w:type="paragraph" w:customStyle="1" w:styleId="BulletedText">
    <w:name w:val="Bulleted Text"/>
    <w:basedOn w:val="Normal"/>
    <w:uiPriority w:val="99"/>
    <w:rsid w:val="008231BC"/>
    <w:pPr>
      <w:numPr>
        <w:numId w:val="2"/>
      </w:numPr>
      <w:spacing w:after="0"/>
    </w:pPr>
    <w:rPr>
      <w:color w:val="000000"/>
      <w:szCs w:val="24"/>
    </w:rPr>
  </w:style>
  <w:style w:type="paragraph" w:styleId="BalloonText">
    <w:name w:val="Balloon Text"/>
    <w:basedOn w:val="Normal"/>
    <w:link w:val="BalloonTextChar"/>
    <w:semiHidden/>
    <w:rsid w:val="00E634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C6C50"/>
    <w:rPr>
      <w:rFonts w:ascii="Times New Roman" w:hAnsi="Times New Roman"/>
      <w:sz w:val="0"/>
      <w:szCs w:val="0"/>
    </w:rPr>
  </w:style>
  <w:style w:type="numbering" w:customStyle="1" w:styleId="StyleNumbered">
    <w:name w:val="Style Numbered"/>
    <w:rsid w:val="006C6C50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locked/>
    <w:rsid w:val="00AD130D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30D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AD130D"/>
    <w:pPr>
      <w:spacing w:after="1000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130D"/>
    <w:rPr>
      <w:caps/>
      <w:color w:val="595959"/>
      <w:spacing w:val="10"/>
      <w:sz w:val="24"/>
      <w:szCs w:val="24"/>
    </w:rPr>
  </w:style>
  <w:style w:type="character" w:styleId="Strong">
    <w:name w:val="Strong"/>
    <w:uiPriority w:val="22"/>
    <w:qFormat/>
    <w:locked/>
    <w:rsid w:val="00AD130D"/>
    <w:rPr>
      <w:b/>
      <w:bCs/>
    </w:rPr>
  </w:style>
  <w:style w:type="character" w:styleId="Emphasis">
    <w:name w:val="Emphasis"/>
    <w:uiPriority w:val="20"/>
    <w:qFormat/>
    <w:locked/>
    <w:rsid w:val="00AD130D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D130D"/>
    <w:pPr>
      <w:spacing w:before="0"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AD130D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D130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D130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30D"/>
    <w:pPr>
      <w:pBdr>
        <w:top w:val="single" w:sz="4" w:space="10" w:color="4F81BD"/>
        <w:left w:val="single" w:sz="4" w:space="10" w:color="4F81BD"/>
      </w:pBdr>
      <w:spacing w:after="0"/>
      <w:ind w:left="1296" w:right="1152"/>
    </w:pPr>
    <w:rPr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30D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AD130D"/>
    <w:rPr>
      <w:i/>
      <w:iCs/>
      <w:color w:val="243F60"/>
    </w:rPr>
  </w:style>
  <w:style w:type="character" w:styleId="IntenseEmphasis">
    <w:name w:val="Intense Emphasis"/>
    <w:uiPriority w:val="21"/>
    <w:qFormat/>
    <w:rsid w:val="00AD130D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AD130D"/>
    <w:rPr>
      <w:b/>
      <w:bCs/>
      <w:color w:val="4F81BD"/>
    </w:rPr>
  </w:style>
  <w:style w:type="character" w:styleId="IntenseReference">
    <w:name w:val="Intense Reference"/>
    <w:uiPriority w:val="32"/>
    <w:qFormat/>
    <w:rsid w:val="00AD130D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AD130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30D"/>
    <w:pPr>
      <w:outlineLvl w:val="9"/>
    </w:pPr>
  </w:style>
  <w:style w:type="character" w:customStyle="1" w:styleId="settings1">
    <w:name w:val="settings1"/>
    <w:basedOn w:val="DefaultParagraphFont"/>
    <w:rsid w:val="00D35F44"/>
    <w:rPr>
      <w:rFonts w:ascii="Arial" w:hAnsi="Arial" w:cs="Arial" w:hint="default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80460"/>
    <w:rPr>
      <w:color w:val="800080"/>
      <w:u w:val="single"/>
    </w:rPr>
  </w:style>
  <w:style w:type="character" w:styleId="CommentReference">
    <w:name w:val="annotation reference"/>
    <w:basedOn w:val="DefaultParagraphFont"/>
    <w:unhideWhenUsed/>
    <w:rsid w:val="00EA555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A5553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EA5553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55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5553"/>
    <w:rPr>
      <w:b/>
      <w:bCs/>
      <w:lang w:bidi="en-US"/>
    </w:rPr>
  </w:style>
  <w:style w:type="paragraph" w:customStyle="1" w:styleId="NormalText">
    <w:name w:val="Normal Text"/>
    <w:basedOn w:val="Normal"/>
    <w:rsid w:val="00854D16"/>
    <w:pPr>
      <w:widowControl w:val="0"/>
      <w:spacing w:before="60" w:after="60"/>
      <w:ind w:left="450"/>
    </w:pPr>
    <w:rPr>
      <w:rFonts w:ascii="Arial" w:hAnsi="Arial" w:cs="Arial"/>
      <w:sz w:val="20"/>
      <w:lang w:bidi="ar-SA"/>
    </w:rPr>
  </w:style>
  <w:style w:type="paragraph" w:styleId="ListBullet2">
    <w:name w:val="List Bullet 2"/>
    <w:basedOn w:val="Normal"/>
    <w:rsid w:val="00854D16"/>
    <w:pPr>
      <w:widowControl w:val="0"/>
      <w:numPr>
        <w:numId w:val="4"/>
      </w:numPr>
      <w:tabs>
        <w:tab w:val="clear" w:pos="1125"/>
        <w:tab w:val="num" w:pos="720"/>
      </w:tabs>
      <w:spacing w:before="60" w:after="60"/>
      <w:ind w:left="720"/>
    </w:pPr>
    <w:rPr>
      <w:rFonts w:ascii="Arial" w:hAnsi="Arial"/>
      <w:sz w:val="20"/>
      <w:lang w:bidi="ar-SA"/>
    </w:rPr>
  </w:style>
  <w:style w:type="paragraph" w:styleId="ListBullet3">
    <w:name w:val="List Bullet 3"/>
    <w:basedOn w:val="Normal"/>
    <w:rsid w:val="00854D16"/>
    <w:pPr>
      <w:widowControl w:val="0"/>
      <w:numPr>
        <w:numId w:val="5"/>
      </w:numPr>
      <w:spacing w:before="60" w:after="60"/>
    </w:pPr>
    <w:rPr>
      <w:rFonts w:ascii="Verdana" w:hAnsi="Verdana"/>
      <w:sz w:val="18"/>
      <w:lang w:bidi="ar-SA"/>
    </w:rPr>
  </w:style>
  <w:style w:type="numbering" w:customStyle="1" w:styleId="StyleBulletedSymbolsymbolLeft025">
    <w:name w:val="Style Bulleted Symbol (symbol) Left:  0.25&quot;"/>
    <w:basedOn w:val="NoList"/>
    <w:rsid w:val="00343696"/>
    <w:pPr>
      <w:numPr>
        <w:numId w:val="6"/>
      </w:numPr>
    </w:pPr>
  </w:style>
  <w:style w:type="paragraph" w:customStyle="1" w:styleId="StyleCaptionCentered">
    <w:name w:val="Style Caption + Centered"/>
    <w:basedOn w:val="Caption"/>
    <w:autoRedefine/>
    <w:rsid w:val="00343696"/>
    <w:pPr>
      <w:jc w:val="center"/>
    </w:pPr>
    <w:rPr>
      <w:rFonts w:ascii="Trebuchet MS" w:hAnsi="Trebuchet MS"/>
      <w:lang w:bidi="ar-SA"/>
    </w:rPr>
  </w:style>
  <w:style w:type="character" w:customStyle="1" w:styleId="mediumtext1">
    <w:name w:val="medium_text1"/>
    <w:rsid w:val="00520DBE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9563CF"/>
    <w:pPr>
      <w:spacing w:before="0" w:after="0"/>
      <w:jc w:val="left"/>
    </w:pPr>
    <w:rPr>
      <w:rFonts w:ascii="Consolas" w:eastAsiaTheme="minorHAnsi" w:hAnsi="Consolas" w:cs="Consolas"/>
      <w:sz w:val="21"/>
      <w:szCs w:val="21"/>
      <w:lang w:val="en-CA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9563CF"/>
    <w:rPr>
      <w:rFonts w:ascii="Consolas" w:eastAsiaTheme="minorHAnsi" w:hAnsi="Consolas" w:cs="Consolas"/>
      <w:sz w:val="21"/>
      <w:szCs w:val="21"/>
      <w:lang w:val="en-CA"/>
    </w:rPr>
  </w:style>
  <w:style w:type="character" w:styleId="PageNumber">
    <w:name w:val="page number"/>
    <w:basedOn w:val="DefaultParagraphFont"/>
    <w:rsid w:val="00151EAC"/>
  </w:style>
  <w:style w:type="table" w:customStyle="1" w:styleId="LightList-Accent11">
    <w:name w:val="Light List - Accent 11"/>
    <w:basedOn w:val="TableNormal"/>
    <w:uiPriority w:val="61"/>
    <w:rsid w:val="009E36C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Bodycopy">
    <w:name w:val="Body copy"/>
    <w:link w:val="BodycopyChar"/>
    <w:qFormat/>
    <w:rsid w:val="007F2235"/>
    <w:pPr>
      <w:spacing w:after="120"/>
    </w:pPr>
    <w:rPr>
      <w:rFonts w:ascii="Arial" w:eastAsia="Times" w:hAnsi="Arial"/>
      <w:color w:val="000000"/>
    </w:rPr>
  </w:style>
  <w:style w:type="character" w:customStyle="1" w:styleId="BodycopyChar">
    <w:name w:val="Body copy Char"/>
    <w:basedOn w:val="DefaultParagraphFont"/>
    <w:link w:val="Bodycopy"/>
    <w:rsid w:val="007F2235"/>
    <w:rPr>
      <w:rFonts w:ascii="Arial" w:eastAsia="Times" w:hAnsi="Arial"/>
      <w:color w:val="000000"/>
    </w:rPr>
  </w:style>
  <w:style w:type="paragraph" w:customStyle="1" w:styleId="Instructions">
    <w:name w:val="Instructions"/>
    <w:basedOn w:val="Bodycopy"/>
    <w:next w:val="Bodycopy"/>
    <w:qFormat/>
    <w:rsid w:val="007F2235"/>
    <w:rPr>
      <w:color w:val="0000FF"/>
    </w:rPr>
  </w:style>
  <w:style w:type="paragraph" w:customStyle="1" w:styleId="Tabletext">
    <w:name w:val="Tabletext"/>
    <w:basedOn w:val="Normal"/>
    <w:autoRedefine/>
    <w:qFormat/>
    <w:rsid w:val="007F2235"/>
    <w:pPr>
      <w:spacing w:before="40" w:after="40"/>
      <w:jc w:val="left"/>
    </w:pPr>
    <w:rPr>
      <w:rFonts w:ascii="Arial" w:hAnsi="Arial"/>
      <w:sz w:val="18"/>
      <w:lang w:bidi="ar-SA"/>
    </w:rPr>
  </w:style>
  <w:style w:type="paragraph" w:customStyle="1" w:styleId="Tablehead1">
    <w:name w:val="Tablehead1"/>
    <w:basedOn w:val="Normal"/>
    <w:qFormat/>
    <w:rsid w:val="007F2235"/>
    <w:pPr>
      <w:keepNext/>
      <w:spacing w:before="60" w:after="60"/>
      <w:jc w:val="center"/>
    </w:pPr>
    <w:rPr>
      <w:rFonts w:ascii="Arial Bold" w:hAnsi="Arial Bold"/>
      <w:b/>
      <w:bCs/>
      <w:color w:val="FFFFFF"/>
      <w:sz w:val="18"/>
      <w:lang w:bidi="ar-SA"/>
    </w:rPr>
  </w:style>
  <w:style w:type="paragraph" w:customStyle="1" w:styleId="TableNumber">
    <w:name w:val="TableNumber"/>
    <w:basedOn w:val="Tablehead1"/>
    <w:next w:val="Bodycopy"/>
    <w:rsid w:val="007F2235"/>
    <w:rPr>
      <w:color w:val="auto"/>
    </w:rPr>
  </w:style>
  <w:style w:type="numbering" w:customStyle="1" w:styleId="Style2">
    <w:name w:val="Style2"/>
    <w:uiPriority w:val="99"/>
    <w:rsid w:val="007F2235"/>
    <w:pPr>
      <w:numPr>
        <w:numId w:val="7"/>
      </w:numPr>
    </w:pPr>
  </w:style>
  <w:style w:type="numbering" w:customStyle="1" w:styleId="Style3">
    <w:name w:val="Style3"/>
    <w:uiPriority w:val="99"/>
    <w:rsid w:val="007F2235"/>
    <w:pPr>
      <w:numPr>
        <w:numId w:val="8"/>
      </w:numPr>
    </w:pPr>
  </w:style>
  <w:style w:type="paragraph" w:customStyle="1" w:styleId="FigureCaption">
    <w:name w:val="FigureCaption"/>
    <w:basedOn w:val="Bodycopy"/>
    <w:rsid w:val="007F2235"/>
    <w:pPr>
      <w:numPr>
        <w:numId w:val="9"/>
      </w:numPr>
      <w:ind w:left="360" w:hanging="360"/>
      <w:jc w:val="center"/>
    </w:pPr>
    <w:rPr>
      <w:b/>
      <w:sz w:val="18"/>
      <w:szCs w:val="18"/>
    </w:rPr>
  </w:style>
  <w:style w:type="paragraph" w:customStyle="1" w:styleId="TableBodyText">
    <w:name w:val="Table Body Text"/>
    <w:basedOn w:val="Normal"/>
    <w:link w:val="TableBodyTextChar"/>
    <w:rsid w:val="007F2235"/>
    <w:pPr>
      <w:tabs>
        <w:tab w:val="left" w:pos="720"/>
      </w:tabs>
      <w:spacing w:before="60" w:after="60"/>
      <w:jc w:val="left"/>
    </w:pPr>
    <w:rPr>
      <w:rFonts w:ascii="Arial Narrow" w:hAnsi="Arial Narrow"/>
      <w:sz w:val="20"/>
      <w:lang w:bidi="ar-SA"/>
    </w:rPr>
  </w:style>
  <w:style w:type="character" w:customStyle="1" w:styleId="TableBodyTextChar">
    <w:name w:val="Table Body Text Char"/>
    <w:basedOn w:val="DefaultParagraphFont"/>
    <w:link w:val="TableBodyText"/>
    <w:rsid w:val="007F2235"/>
    <w:rPr>
      <w:rFonts w:ascii="Arial Narrow" w:hAnsi="Arial Narrow"/>
    </w:rPr>
  </w:style>
  <w:style w:type="paragraph" w:styleId="BodyText">
    <w:name w:val="Body Text"/>
    <w:basedOn w:val="Normal"/>
    <w:link w:val="BodyTextChar"/>
    <w:uiPriority w:val="99"/>
    <w:unhideWhenUsed/>
    <w:rsid w:val="009D3657"/>
    <w:pPr>
      <w:spacing w:before="0"/>
      <w:jc w:val="left"/>
    </w:pPr>
    <w:rPr>
      <w:rFonts w:ascii="Arial" w:hAnsi="Arial"/>
      <w:sz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9D3657"/>
    <w:rPr>
      <w:rFonts w:ascii="Arial" w:hAnsi="Arial"/>
    </w:rPr>
  </w:style>
  <w:style w:type="paragraph" w:customStyle="1" w:styleId="TableCopy">
    <w:name w:val="Table Copy"/>
    <w:basedOn w:val="Normal"/>
    <w:rsid w:val="009D3657"/>
    <w:pPr>
      <w:spacing w:before="60" w:after="80" w:line="220" w:lineRule="exact"/>
      <w:jc w:val="left"/>
    </w:pPr>
    <w:rPr>
      <w:rFonts w:ascii="Arial" w:hAnsi="Arial"/>
      <w:sz w:val="20"/>
      <w:lang w:bidi="ar-SA"/>
    </w:rPr>
  </w:style>
  <w:style w:type="paragraph" w:customStyle="1" w:styleId="BodyTextBulleted">
    <w:name w:val="Body Text Bulleted"/>
    <w:basedOn w:val="BodyText"/>
    <w:rsid w:val="009D3657"/>
    <w:pPr>
      <w:keepLines/>
      <w:numPr>
        <w:numId w:val="10"/>
      </w:numPr>
      <w:spacing w:before="60" w:after="0"/>
    </w:pPr>
    <w:rPr>
      <w:rFonts w:ascii="Futura Medium" w:hAnsi="Futura Medium"/>
    </w:rPr>
  </w:style>
  <w:style w:type="paragraph" w:customStyle="1" w:styleId="TableText0">
    <w:name w:val="Table Text"/>
    <w:basedOn w:val="Normal"/>
    <w:rsid w:val="001808BD"/>
    <w:pPr>
      <w:spacing w:before="0" w:line="280" w:lineRule="atLeast"/>
      <w:ind w:right="288"/>
      <w:jc w:val="left"/>
    </w:pPr>
    <w:rPr>
      <w:rFonts w:ascii="Arial" w:hAnsi="Arial"/>
      <w:sz w:val="20"/>
      <w:lang w:val="en-AU" w:bidi="ar-SA"/>
    </w:rPr>
  </w:style>
  <w:style w:type="paragraph" w:customStyle="1" w:styleId="TableHeading">
    <w:name w:val="Table Heading"/>
    <w:basedOn w:val="Normal"/>
    <w:rsid w:val="00695EDD"/>
    <w:pPr>
      <w:spacing w:before="40" w:after="40"/>
      <w:jc w:val="left"/>
    </w:pPr>
    <w:rPr>
      <w:rFonts w:ascii="Times New Roman" w:hAnsi="Times New Roman"/>
      <w:b/>
      <w:lang w:bidi="ar-SA"/>
    </w:rPr>
  </w:style>
  <w:style w:type="paragraph" w:customStyle="1" w:styleId="Heading2-NextLine">
    <w:name w:val="Heading 2 - Next Line"/>
    <w:basedOn w:val="Normal"/>
    <w:qFormat/>
    <w:rsid w:val="007B532B"/>
    <w:pPr>
      <w:widowControl w:val="0"/>
      <w:spacing w:before="0" w:after="0"/>
      <w:ind w:left="567"/>
      <w:jc w:val="left"/>
    </w:pPr>
    <w:rPr>
      <w:rFonts w:ascii="Liberation Serif" w:eastAsia="SimSun" w:hAnsi="Liberation Serif" w:cs="Mangal"/>
      <w:color w:val="1C1C1C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F77E85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2D4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9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06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775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59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hyperlink" Target="https://repo1.maven.org/maven2/org/mongodb/bson/4.3.1/bson-4.3.1.jar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archive.apache.org/dist/kafka/2.8.1/kafka_2.13-2.8.1.tgz" TargetMode="External"/><Relationship Id="rId17" Type="http://schemas.openxmlformats.org/officeDocument/2006/relationships/hyperlink" Target="https://mediastack.com/documentations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repo1.maven.org/maven2/org/mongodb/spark/mongo-spark-connector_2.12/3.0.1/mongo-spark-connector_2.12-3.0.1.jar" TargetMode="External"/><Relationship Id="rId20" Type="http://schemas.openxmlformats.org/officeDocument/2006/relationships/hyperlink" Target="https://repo1.maven.org/maven2/org/mongodb/mongodb-driver-core/4.3.1/mongodb-driver-core-4.3.1.jar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mongodb.com/try/download/community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repo1.maven.org/maven2/org/mongodb/mongo-java-driver/3.12.10/mongo-java-driver-3.12.10.jar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epo1.maven.org/maven2/org/mongodb/kafka/mongo-kafka-connect/1.6.1/" TargetMode="External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All%20Users\Application%20Data\KnowledgeTree\KnowledgeTree%20Tools\knowledgetre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>
  <documentManagement>
    <Signed_x0020_Off xmlns="b2677a31-dbf2-48d8-85e3-15ef500cd30e">Yes</Signed_x0020_Off>
    <Sprint xmlns="9f899c37-6344-4541-8f92-07672dde28a0">NA</Sprint>
    <Document_x0020_Status xmlns="5f01d5e3-3ea8-494f-b813-1369ed373777">Active</Document_x0020_Status>
    <Document_x0020_Types xmlns="5d5f2c4a-f5b6-42e0-955e-57c1cccb0ecf">1</Document_x0020_Types>
    <Project_x0020_Phase xmlns="5d5f2c4a-f5b6-42e0-955e-57c1cccb0ecf">6</Project_x0020_Phase>
    <Deliverable xmlns="5d5f2c4a-f5b6-42e0-955e-57c1cccb0ec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80573FC34AF64D9C5F694992528027" ma:contentTypeVersion="8" ma:contentTypeDescription="Create a new document." ma:contentTypeScope="" ma:versionID="800947c0992cfc98e6d1fd44c0ecb83d">
  <xsd:schema xmlns:xsd="http://www.w3.org/2001/XMLSchema" xmlns:p="http://schemas.microsoft.com/office/2006/metadata/properties" xmlns:ns2="b2677a31-dbf2-48d8-85e3-15ef500cd30e" xmlns:ns3="5f01d5e3-3ea8-494f-b813-1369ed373777" xmlns:ns4="5d5f2c4a-f5b6-42e0-955e-57c1cccb0ecf" xmlns:ns5="9f899c37-6344-4541-8f92-07672dde28a0" targetNamespace="http://schemas.microsoft.com/office/2006/metadata/properties" ma:root="true" ma:fieldsID="5736da375558bb2878784d33f793ca50" ns2:_="" ns3:_="" ns4:_="" ns5:_="">
    <xsd:import namespace="b2677a31-dbf2-48d8-85e3-15ef500cd30e"/>
    <xsd:import namespace="5f01d5e3-3ea8-494f-b813-1369ed373777"/>
    <xsd:import namespace="5d5f2c4a-f5b6-42e0-955e-57c1cccb0ecf"/>
    <xsd:import namespace="9f899c37-6344-4541-8f92-07672dde28a0"/>
    <xsd:element name="properties">
      <xsd:complexType>
        <xsd:sequence>
          <xsd:element name="documentManagement">
            <xsd:complexType>
              <xsd:all>
                <xsd:element ref="ns2:Signed_x0020_Off"/>
                <xsd:element ref="ns3:Document_x0020_Status"/>
                <xsd:element ref="ns4:Deliverable" minOccurs="0"/>
                <xsd:element ref="ns4:Document_x0020_Types" minOccurs="0"/>
                <xsd:element ref="ns4:Project_x0020_Phase" minOccurs="0"/>
                <xsd:element ref="ns5:Sprin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2677a31-dbf2-48d8-85e3-15ef500cd30e" elementFormDefault="qualified">
    <xsd:import namespace="http://schemas.microsoft.com/office/2006/documentManagement/types"/>
    <xsd:element name="Signed_x0020_Off" ma:index="8" ma:displayName="Signed Off" ma:default="No" ma:format="RadioButtons" ma:internalName="Signed_x0020_Off">
      <xsd:simpleType>
        <xsd:restriction base="dms:Choice">
          <xsd:enumeration value="No"/>
          <xsd:enumeration value="Yes"/>
        </xsd:restriction>
      </xsd:simpleType>
    </xsd:element>
  </xsd:schema>
  <xsd:schema xmlns:xsd="http://www.w3.org/2001/XMLSchema" xmlns:dms="http://schemas.microsoft.com/office/2006/documentManagement/types" targetNamespace="5f01d5e3-3ea8-494f-b813-1369ed373777" elementFormDefault="qualified">
    <xsd:import namespace="http://schemas.microsoft.com/office/2006/documentManagement/types"/>
    <xsd:element name="Document_x0020_Status" ma:index="9" ma:displayName="Document Status" ma:default="Active" ma:format="RadioButtons" ma:internalName="Document_x0020_Status">
      <xsd:simpleType>
        <xsd:restriction base="dms:Choice">
          <xsd:enumeration value="Active"/>
          <xsd:enumeration value="Inactive"/>
          <xsd:enumeration value="Archived"/>
        </xsd:restriction>
      </xsd:simpleType>
    </xsd:element>
  </xsd:schema>
  <xsd:schema xmlns:xsd="http://www.w3.org/2001/XMLSchema" xmlns:dms="http://schemas.microsoft.com/office/2006/documentManagement/types" targetNamespace="5d5f2c4a-f5b6-42e0-955e-57c1cccb0ecf" elementFormDefault="qualified">
    <xsd:import namespace="http://schemas.microsoft.com/office/2006/documentManagement/types"/>
    <xsd:element name="Deliverable" ma:index="10" nillable="true" ma:displayName="Deliverable" ma:list="{ED58B7BF-E812-4AFB-BFF1-ECB46B90F85B}" ma:internalName="Deliverable" ma:showField="Title">
      <xsd:simpleType>
        <xsd:restriction base="dms:Lookup"/>
      </xsd:simpleType>
    </xsd:element>
    <xsd:element name="Document_x0020_Types" ma:index="11" nillable="true" ma:displayName="Document Types" ma:list="{FF1519DE-C892-4A34-B68D-30E45BC2FC9D}" ma:internalName="Document_x0020_Types" ma:showField="Title">
      <xsd:simpleType>
        <xsd:restriction base="dms:Lookup"/>
      </xsd:simpleType>
    </xsd:element>
    <xsd:element name="Project_x0020_Phase" ma:index="12" nillable="true" ma:displayName="Project Phase" ma:list="{BEA59D75-A68C-477A-A937-6438157755BF}" ma:internalName="Project_x0020_Phase" ma:showField="Title">
      <xsd:simpleType>
        <xsd:restriction base="dms:Lookup"/>
      </xsd:simpleType>
    </xsd:element>
  </xsd:schema>
  <xsd:schema xmlns:xsd="http://www.w3.org/2001/XMLSchema" xmlns:dms="http://schemas.microsoft.com/office/2006/documentManagement/types" targetNamespace="9f899c37-6344-4541-8f92-07672dde28a0" elementFormDefault="qualified">
    <xsd:import namespace="http://schemas.microsoft.com/office/2006/documentManagement/types"/>
    <xsd:element name="Sprint" ma:index="13" nillable="true" ma:displayName="Sprint" ma:default="NA" ma:description="Tenrox Delivery Sprint" ma:format="Dropdown" ma:internalName="Sprint">
      <xsd:simpleType>
        <xsd:restriction base="dms:Choice">
          <xsd:enumeration value="NA"/>
          <xsd:enumeration value="E2E"/>
          <xsd:enumeration value="1A"/>
          <xsd:enumeration value="1B"/>
          <xsd:enumeration value="2A"/>
          <xsd:enumeration value="2B"/>
          <xsd:enumeration value="3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E5B8781B-F181-43CB-9FAC-A6613C7CAE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1FC25-DE5A-45E0-AFA8-CF07A040BA9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F0A3EBE-036C-4D04-8AA6-6390FB102DDF}">
  <ds:schemaRefs>
    <ds:schemaRef ds:uri="b2677a31-dbf2-48d8-85e3-15ef500cd30e"/>
    <ds:schemaRef ds:uri="http://purl.org/dc/terms/"/>
    <ds:schemaRef ds:uri="http://purl.org/dc/elements/1.1/"/>
    <ds:schemaRef ds:uri="http://schemas.microsoft.com/office/2006/metadata/properties"/>
    <ds:schemaRef ds:uri="5f01d5e3-3ea8-494f-b813-1369ed373777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9f899c37-6344-4541-8f92-07672dde28a0"/>
    <ds:schemaRef ds:uri="5d5f2c4a-f5b6-42e0-955e-57c1cccb0ecf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622026C-B71D-4CB5-877E-14826595BA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677a31-dbf2-48d8-85e3-15ef500cd30e"/>
    <ds:schemaRef ds:uri="5f01d5e3-3ea8-494f-b813-1369ed373777"/>
    <ds:schemaRef ds:uri="5d5f2c4a-f5b6-42e0-955e-57c1cccb0ecf"/>
    <ds:schemaRef ds:uri="9f899c37-6344-4541-8f92-07672dde28a0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knowledgetree</Template>
  <TotalTime>710</TotalTime>
  <Pages>8</Pages>
  <Words>389</Words>
  <Characters>4602</Characters>
  <Application>Microsoft Office Word</Application>
  <DocSecurity>0</DocSecurity>
  <Lines>38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Customization Specification Document</vt:lpstr>
    </vt:vector>
  </TitlesOfParts>
  <Company>Tenrox Inc.</Company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Customization Specification Document</dc:title>
  <dc:subject>Customization Specification Document</dc:subject>
  <dc:creator>Tenrox</dc:creator>
  <cp:lastModifiedBy>Honey145451@outlook.com</cp:lastModifiedBy>
  <cp:revision>36</cp:revision>
  <cp:lastPrinted>2013-08-03T01:20:00Z</cp:lastPrinted>
  <dcterms:created xsi:type="dcterms:W3CDTF">2021-10-09T15:08:00Z</dcterms:created>
  <dcterms:modified xsi:type="dcterms:W3CDTF">2021-10-18T05:32:00Z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0x0101007C80573FC34AF64D9C5F694992528027</vt:lpwstr>
  </property>
  <property fmtid="{D5CDD505-2E9C-101B-9397-08002B2CF9AE}" pid="4" name="Subject">
    <vt:lpwstr>Customization Specification Document</vt:lpwstr>
  </property>
  <property fmtid="{D5CDD505-2E9C-101B-9397-08002B2CF9AE}" pid="5" name="Keywords">
    <vt:lpwstr/>
  </property>
  <property fmtid="{D5CDD505-2E9C-101B-9397-08002B2CF9AE}" pid="6" name="_Author">
    <vt:lpwstr>Tenrox</vt:lpwstr>
  </property>
  <property fmtid="{D5CDD505-2E9C-101B-9397-08002B2CF9AE}" pid="7" name="_Category">
    <vt:lpwstr/>
  </property>
  <property fmtid="{D5CDD505-2E9C-101B-9397-08002B2CF9AE}" pid="8" name="Categories">
    <vt:lpwstr/>
  </property>
  <property fmtid="{D5CDD505-2E9C-101B-9397-08002B2CF9AE}" pid="9" name="Approval Level">
    <vt:lpwstr/>
  </property>
  <property fmtid="{D5CDD505-2E9C-101B-9397-08002B2CF9AE}" pid="10" name="_Comments">
    <vt:lpwstr/>
  </property>
  <property fmtid="{D5CDD505-2E9C-101B-9397-08002B2CF9AE}" pid="11" name="Assigned To">
    <vt:lpwstr/>
  </property>
  <property fmtid="{D5CDD505-2E9C-101B-9397-08002B2CF9AE}" pid="12" name="Order">
    <vt:r8>77100</vt:r8>
  </property>
</Properties>
</file>